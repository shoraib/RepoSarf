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E349" w14:textId="6938A6AF" w:rsidR="007A2C97" w:rsidRPr="00752159" w:rsidRDefault="00B76FC1" w:rsidP="00097E5D">
      <w:pPr>
        <w:pStyle w:val="Body"/>
        <w:rPr>
          <w:b/>
          <w:color w:val="241B50"/>
          <w:sz w:val="26"/>
          <w:szCs w:val="26"/>
        </w:rPr>
      </w:pPr>
      <w:r w:rsidRPr="00752159">
        <w:rPr>
          <w:rFonts w:eastAsia="Times New Roman" w:cs="Times New Roman"/>
          <w:b/>
          <w:bCs/>
          <w:caps/>
          <w:noProof/>
          <w:color w:val="36B4BE"/>
          <w:spacing w:val="10"/>
          <w:sz w:val="36"/>
          <w:szCs w:val="36"/>
          <w:lang w:eastAsia="fr-FR"/>
          <w14:textFill>
            <w14:solidFill>
              <w14:srgbClr w14:val="36B4BE">
                <w14:lumMod w14:val="50000"/>
              </w14:srgbClr>
            </w14:solidFill>
          </w14:textFill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 wp14:anchorId="1D2DE6DE" wp14:editId="2B1E8E70">
                <wp:simplePos x="0" y="0"/>
                <wp:positionH relativeFrom="margin">
                  <wp:posOffset>-136525</wp:posOffset>
                </wp:positionH>
                <wp:positionV relativeFrom="line">
                  <wp:posOffset>271780</wp:posOffset>
                </wp:positionV>
                <wp:extent cx="0" cy="836578"/>
                <wp:effectExtent l="0" t="0" r="12700" b="14605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7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8DD74" id="officeArt object" o:spid="_x0000_s1026" style="position:absolute;z-index:25165926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0.75pt,21.4pt" to="-10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C175A8" w:rsidRPr="00752159">
        <w:rPr>
          <w:sz w:val="26"/>
          <w:szCs w:val="26"/>
        </w:rPr>
        <w:br/>
      </w:r>
      <w:r w:rsidR="00866BC0"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>É</w:t>
      </w:r>
      <w:r w:rsidR="00A1333A"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>TUDES</w:t>
      </w:r>
      <w:r w:rsidRPr="00752159">
        <w:rPr>
          <w:b/>
        </w:rPr>
        <w:br/>
      </w:r>
      <w:r w:rsidR="00707D8D" w:rsidRPr="00707D8D">
        <w:rPr>
          <w:b/>
        </w:rPr>
        <w:t>2002-2007</w:t>
      </w:r>
      <w:r w:rsidR="00707D8D" w:rsidRPr="00752159">
        <w:t xml:space="preserve"> :</w:t>
      </w:r>
      <w:r w:rsidR="007A2C97" w:rsidRPr="00752159">
        <w:t xml:space="preserve"> </w:t>
      </w:r>
      <w:r w:rsidR="006A342E" w:rsidRPr="00817847">
        <w:t>Diplôme</w:t>
      </w:r>
      <w:r w:rsidR="006A342E">
        <w:t xml:space="preserve"> d’</w:t>
      </w:r>
      <w:r w:rsidR="00707D8D" w:rsidRPr="00707D8D">
        <w:t>Ingénieur en Architecture des Systèmes d'Information</w:t>
      </w:r>
      <w:r w:rsidR="00707D8D">
        <w:t xml:space="preserve"> </w:t>
      </w:r>
      <w:r w:rsidR="006A342E">
        <w:t>–</w:t>
      </w:r>
      <w:r w:rsidR="00707D8D">
        <w:t xml:space="preserve"> INSA</w:t>
      </w:r>
      <w:r w:rsidR="006A342E">
        <w:t xml:space="preserve"> </w:t>
      </w:r>
      <w:r w:rsidR="00707D8D">
        <w:t xml:space="preserve">Rouen </w:t>
      </w:r>
    </w:p>
    <w:p w14:paraId="7E67A76A" w14:textId="1AEBFF01" w:rsidR="00780CE3" w:rsidRPr="00CE2B0E" w:rsidRDefault="00B76FC1" w:rsidP="00097E5D">
      <w:pPr>
        <w:pStyle w:val="Body"/>
      </w:pPr>
      <w:r w:rsidRPr="00752159">
        <w:rPr>
          <w:rFonts w:eastAsia="Times New Roman"/>
          <w:noProof/>
          <w:lang w:eastAsia="fr-FR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6184D5E7" wp14:editId="38127FE2">
                <wp:simplePos x="0" y="0"/>
                <wp:positionH relativeFrom="margin">
                  <wp:posOffset>-136650</wp:posOffset>
                </wp:positionH>
                <wp:positionV relativeFrom="line">
                  <wp:posOffset>222135</wp:posOffset>
                </wp:positionV>
                <wp:extent cx="9525" cy="790647"/>
                <wp:effectExtent l="0" t="0" r="15875" b="22225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64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CDB1E" id="officeArt object" o:spid="_x0000_s1026" style="position:absolute;z-index:251661312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0.75pt,17.5pt" to="-10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5E316919" w14:textId="14CA9FFD" w:rsidR="006A291F" w:rsidRPr="00752159" w:rsidRDefault="00A1333A" w:rsidP="006A291F">
      <w:pPr>
        <w:pStyle w:val="Body"/>
      </w:pPr>
      <w:r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>FORMATIONS &amp; CERTIFICATIONS</w:t>
      </w:r>
      <w:r w:rsidR="001D19F1"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br/>
      </w:r>
      <w:r w:rsidR="00A061EA" w:rsidRPr="00752159">
        <w:rPr>
          <w:rFonts w:eastAsia="Arial Unicode MS"/>
          <w:b/>
          <w:u w:color="3F3F3F"/>
          <w:bdr w:val="nil"/>
        </w:rPr>
        <w:t>201</w:t>
      </w:r>
      <w:r w:rsidR="00A061EA">
        <w:rPr>
          <w:rFonts w:eastAsia="Arial Unicode MS"/>
          <w:b/>
          <w:u w:color="3F3F3F"/>
          <w:bdr w:val="nil"/>
        </w:rPr>
        <w:t xml:space="preserve">9 </w:t>
      </w:r>
      <w:r w:rsidR="00A061EA" w:rsidRPr="00752159">
        <w:rPr>
          <w:rFonts w:eastAsia="Arial Unicode MS"/>
          <w:u w:color="3F3F3F"/>
          <w:bdr w:val="nil"/>
        </w:rPr>
        <w:t>:</w:t>
      </w:r>
      <w:r w:rsidR="007A2C97" w:rsidRPr="00752159">
        <w:rPr>
          <w:rFonts w:eastAsia="Arial Unicode MS"/>
          <w:u w:color="3F3F3F"/>
          <w:bdr w:val="nil"/>
        </w:rPr>
        <w:t xml:space="preserve"> </w:t>
      </w:r>
      <w:r w:rsidR="006A342E" w:rsidRPr="00391A02">
        <w:rPr>
          <w:rFonts w:eastAsia="Arial Unicode MS"/>
          <w:u w:color="3F3F3F"/>
          <w:bdr w:val="nil"/>
        </w:rPr>
        <w:t>Certification</w:t>
      </w:r>
      <w:r w:rsidR="006A342E">
        <w:rPr>
          <w:rFonts w:eastAsia="Arial Unicode MS"/>
          <w:u w:color="3F3F3F"/>
          <w:bdr w:val="nil"/>
        </w:rPr>
        <w:t xml:space="preserve"> en </w:t>
      </w:r>
      <w:r w:rsidR="006A291F" w:rsidRPr="006A291F">
        <w:rPr>
          <w:rFonts w:eastAsia="Arial Unicode MS"/>
          <w:u w:color="3F3F3F"/>
          <w:bdr w:val="nil"/>
        </w:rPr>
        <w:t>Finance de marché</w:t>
      </w:r>
      <w:r w:rsidR="006A342E">
        <w:rPr>
          <w:rFonts w:eastAsia="Arial Unicode MS"/>
          <w:u w:color="3F3F3F"/>
          <w:bdr w:val="nil"/>
        </w:rPr>
        <w:t xml:space="preserve"> - CNAM</w:t>
      </w:r>
      <w:r w:rsidR="001D19F1" w:rsidRPr="00752159">
        <w:br/>
      </w:r>
      <w:r w:rsidR="006A291F">
        <w:rPr>
          <w:rFonts w:eastAsia="Arial Unicode MS"/>
          <w:b/>
          <w:u w:color="3F3F3F"/>
          <w:bdr w:val="nil"/>
        </w:rPr>
        <w:t>2020</w:t>
      </w:r>
      <w:r w:rsidR="007A2C97" w:rsidRPr="00752159">
        <w:rPr>
          <w:rFonts w:eastAsia="Arial Unicode MS"/>
          <w:u w:color="3F3F3F"/>
          <w:bdr w:val="nil"/>
        </w:rPr>
        <w:t xml:space="preserve"> : </w:t>
      </w:r>
      <w:r w:rsidR="006A342E" w:rsidRPr="00391A02">
        <w:rPr>
          <w:rFonts w:eastAsia="Arial Unicode MS"/>
          <w:u w:color="3F3F3F"/>
          <w:bdr w:val="nil"/>
        </w:rPr>
        <w:t>Certification</w:t>
      </w:r>
      <w:r w:rsidR="006A291F" w:rsidRPr="006A291F">
        <w:rPr>
          <w:rFonts w:eastAsia="Arial Unicode MS"/>
          <w:u w:color="3F3F3F"/>
          <w:bdr w:val="nil"/>
        </w:rPr>
        <w:t xml:space="preserve"> en Audit des </w:t>
      </w:r>
      <w:r w:rsidR="006A291F">
        <w:rPr>
          <w:rFonts w:eastAsia="Arial Unicode MS"/>
          <w:u w:color="3F3F3F"/>
          <w:bdr w:val="nil"/>
        </w:rPr>
        <w:t>S</w:t>
      </w:r>
      <w:r w:rsidR="006A291F" w:rsidRPr="006A291F">
        <w:rPr>
          <w:rFonts w:eastAsia="Arial Unicode MS"/>
          <w:u w:color="3F3F3F"/>
          <w:bdr w:val="nil"/>
        </w:rPr>
        <w:t xml:space="preserve">ystèmes d’information </w:t>
      </w:r>
      <w:r w:rsidR="006A342E">
        <w:rPr>
          <w:rFonts w:eastAsia="Arial Unicode MS"/>
          <w:u w:color="3F3F3F"/>
          <w:bdr w:val="nil"/>
        </w:rPr>
        <w:t xml:space="preserve">– CNAM </w:t>
      </w:r>
    </w:p>
    <w:p w14:paraId="3D8FFF44" w14:textId="7F133CC9" w:rsidR="001D19F1" w:rsidRPr="00752159" w:rsidRDefault="001D19F1" w:rsidP="00097E5D">
      <w:pPr>
        <w:pStyle w:val="Body"/>
        <w:rPr>
          <w:rFonts w:eastAsia="Montserrat Bold" w:cs="Montserrat Bold"/>
          <w:color w:val="241B50"/>
          <w:sz w:val="26"/>
          <w:szCs w:val="26"/>
          <w:u w:color="3F3F3F"/>
          <w:bdr w:val="nil"/>
        </w:rPr>
      </w:pPr>
      <w:r w:rsidRPr="00752159">
        <w:rPr>
          <w:rFonts w:eastAsia="Times New Roman"/>
          <w:noProof/>
          <w:lang w:eastAsia="fr-FR"/>
        </w:rPr>
        <mc:AlternateContent>
          <mc:Choice Requires="wps">
            <w:drawing>
              <wp:anchor distT="50800" distB="50800" distL="50800" distR="50800" simplePos="0" relativeHeight="251663360" behindDoc="0" locked="0" layoutInCell="1" allowOverlap="1" wp14:anchorId="45CC411E" wp14:editId="07AE09B4">
                <wp:simplePos x="0" y="0"/>
                <wp:positionH relativeFrom="margin">
                  <wp:posOffset>-136650</wp:posOffset>
                </wp:positionH>
                <wp:positionV relativeFrom="line">
                  <wp:posOffset>329551</wp:posOffset>
                </wp:positionV>
                <wp:extent cx="9525" cy="4585750"/>
                <wp:effectExtent l="0" t="0" r="15875" b="24765"/>
                <wp:wrapNone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857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652A9" id="officeArt object" o:spid="_x0000_s1026" style="position:absolute;flip:x;z-index:251663360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0.75pt,25.95pt" to="-10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12A33CE9" w14:textId="47A3AFED" w:rsidR="00C175A8" w:rsidRPr="00752159" w:rsidRDefault="00A1333A" w:rsidP="00097E5D">
      <w:pPr>
        <w:pStyle w:val="Body"/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</w:pPr>
      <w:r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>CONNAISSANCES TECHNIQUES</w:t>
      </w:r>
    </w:p>
    <w:p w14:paraId="21090F47" w14:textId="4772790E" w:rsidR="00A061EA" w:rsidRDefault="00C00471" w:rsidP="00097E5D">
      <w:pPr>
        <w:pStyle w:val="Body"/>
      </w:pPr>
      <w:r w:rsidRPr="00752159">
        <w:rPr>
          <w:b/>
          <w:bCs/>
        </w:rPr>
        <w:t>Infrastructure</w:t>
      </w:r>
      <w:r w:rsidR="00004C2E" w:rsidRPr="00752159">
        <w:t xml:space="preserve"> : </w:t>
      </w:r>
      <w:r w:rsidR="00A061EA" w:rsidRPr="00A061EA">
        <w:t xml:space="preserve">Linux, </w:t>
      </w:r>
      <w:proofErr w:type="spellStart"/>
      <w:r w:rsidR="00A061EA" w:rsidRPr="00A061EA">
        <w:t>RedHat</w:t>
      </w:r>
      <w:proofErr w:type="spellEnd"/>
      <w:r w:rsidR="00A061EA" w:rsidRPr="00A061EA">
        <w:t>, Unix, Windows, Mac</w:t>
      </w:r>
      <w:r w:rsidR="00A1333A" w:rsidRPr="00752159">
        <w:br/>
      </w:r>
      <w:r w:rsidRPr="00752159">
        <w:rPr>
          <w:b/>
          <w:bCs/>
        </w:rPr>
        <w:t>Réseaux Et Protocoles</w:t>
      </w:r>
      <w:r w:rsidR="00004C2E" w:rsidRPr="00752159">
        <w:t xml:space="preserve"> : </w:t>
      </w:r>
      <w:r w:rsidR="00A061EA" w:rsidRPr="00A061EA">
        <w:t>HTTP, SOAP, SFTP, SAML, TCP/IP</w:t>
      </w:r>
    </w:p>
    <w:p w14:paraId="0D9AF02C" w14:textId="52D75DA7" w:rsidR="00A061EA" w:rsidRDefault="00A061EA" w:rsidP="00097E5D">
      <w:pPr>
        <w:pStyle w:val="Body"/>
      </w:pPr>
      <w:r w:rsidRPr="00A061EA">
        <w:rPr>
          <w:b/>
          <w:bCs/>
        </w:rPr>
        <w:t>Langage et développement</w:t>
      </w:r>
      <w:r w:rsidR="00BF4B96">
        <w:t> </w:t>
      </w:r>
      <w:r>
        <w:t xml:space="preserve">: </w:t>
      </w:r>
      <w:r w:rsidRPr="00A061EA">
        <w:t>Java, Flex, PL/SQL, Visual Basic, XML</w:t>
      </w:r>
    </w:p>
    <w:p w14:paraId="15845C31" w14:textId="4C637785" w:rsidR="00A061EA" w:rsidRDefault="00A061EA" w:rsidP="00097E5D">
      <w:pPr>
        <w:pStyle w:val="Body"/>
      </w:pPr>
      <w:r w:rsidRPr="00A061EA">
        <w:rPr>
          <w:b/>
          <w:bCs/>
        </w:rPr>
        <w:t>Serveurs de bases de données</w:t>
      </w:r>
      <w:r>
        <w:t> :</w:t>
      </w:r>
      <w:r w:rsidR="006A342E">
        <w:t xml:space="preserve"> </w:t>
      </w:r>
      <w:r w:rsidRPr="00A061EA">
        <w:t>Oracle, MySQL, SQL Server</w:t>
      </w:r>
    </w:p>
    <w:p w14:paraId="077FEFC5" w14:textId="286A8BD7" w:rsidR="00A061EA" w:rsidRPr="00A061EA" w:rsidRDefault="00A56DE2" w:rsidP="00097E5D">
      <w:pPr>
        <w:pStyle w:val="Body"/>
        <w:rPr>
          <w:lang w:val="en-US"/>
        </w:rPr>
      </w:pPr>
      <w:r w:rsidRPr="00A061EA">
        <w:rPr>
          <w:b/>
          <w:bCs/>
          <w:lang w:val="en-US"/>
        </w:rPr>
        <w:t>Frameworks</w:t>
      </w:r>
      <w:r>
        <w:rPr>
          <w:b/>
          <w:bCs/>
          <w:lang w:val="en-US"/>
        </w:rPr>
        <w:t>:</w:t>
      </w:r>
      <w:r w:rsidR="006A342E">
        <w:rPr>
          <w:b/>
          <w:bCs/>
          <w:lang w:val="en-US"/>
        </w:rPr>
        <w:t xml:space="preserve"> </w:t>
      </w:r>
      <w:r w:rsidR="00A061EA" w:rsidRPr="00A061EA">
        <w:rPr>
          <w:lang w:val="en-US"/>
        </w:rPr>
        <w:t xml:space="preserve">Struts, Spring, Cairngorm, </w:t>
      </w:r>
      <w:proofErr w:type="spellStart"/>
      <w:r w:rsidR="00A061EA" w:rsidRPr="00A061EA">
        <w:rPr>
          <w:lang w:val="en-US"/>
        </w:rPr>
        <w:t>SweetDEV</w:t>
      </w:r>
      <w:proofErr w:type="spellEnd"/>
      <w:r w:rsidR="00A061EA" w:rsidRPr="00A061EA">
        <w:rPr>
          <w:lang w:val="en-US"/>
        </w:rPr>
        <w:t xml:space="preserve">, jQuery, </w:t>
      </w:r>
      <w:proofErr w:type="spellStart"/>
      <w:r w:rsidR="00A061EA" w:rsidRPr="00A061EA">
        <w:rPr>
          <w:lang w:val="en-US"/>
        </w:rPr>
        <w:t>Vioto</w:t>
      </w:r>
      <w:proofErr w:type="spellEnd"/>
      <w:r w:rsidR="00A061EA" w:rsidRPr="00A061EA">
        <w:rPr>
          <w:lang w:val="en-US"/>
        </w:rPr>
        <w:t xml:space="preserve">, JSF, Angular, </w:t>
      </w:r>
      <w:proofErr w:type="spellStart"/>
      <w:r w:rsidR="00A061EA" w:rsidRPr="00A061EA">
        <w:rPr>
          <w:lang w:val="en-US"/>
        </w:rPr>
        <w:t>Richfaces</w:t>
      </w:r>
      <w:proofErr w:type="spellEnd"/>
      <w:r w:rsidR="00432759">
        <w:rPr>
          <w:lang w:val="en-US"/>
        </w:rPr>
        <w:t xml:space="preserve">, </w:t>
      </w:r>
      <w:proofErr w:type="spellStart"/>
      <w:r w:rsidR="00432759">
        <w:rPr>
          <w:lang w:val="en-US"/>
        </w:rPr>
        <w:t>Primefaces</w:t>
      </w:r>
      <w:proofErr w:type="spellEnd"/>
    </w:p>
    <w:p w14:paraId="372BA02A" w14:textId="1C9224F2" w:rsidR="00A061EA" w:rsidRDefault="00A061EA" w:rsidP="00097E5D">
      <w:pPr>
        <w:pStyle w:val="Body"/>
        <w:rPr>
          <w:lang w:val="en-US"/>
        </w:rPr>
      </w:pPr>
      <w:proofErr w:type="spellStart"/>
      <w:r w:rsidRPr="00A061EA">
        <w:rPr>
          <w:b/>
          <w:bCs/>
          <w:lang w:val="en-US"/>
        </w:rPr>
        <w:t>Serveur</w:t>
      </w:r>
      <w:proofErr w:type="spellEnd"/>
      <w:r w:rsidRPr="00A061EA">
        <w:rPr>
          <w:b/>
          <w:bCs/>
          <w:lang w:val="en-US"/>
        </w:rPr>
        <w:t xml:space="preserve"> </w:t>
      </w:r>
      <w:proofErr w:type="spellStart"/>
      <w:proofErr w:type="gramStart"/>
      <w:r w:rsidRPr="00A061EA">
        <w:rPr>
          <w:b/>
          <w:bCs/>
          <w:lang w:val="en-US"/>
        </w:rPr>
        <w:t>d’applications</w:t>
      </w:r>
      <w:proofErr w:type="spellEnd"/>
      <w:r w:rsidR="00BF4B96">
        <w:rPr>
          <w:b/>
          <w:b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A061EA">
        <w:rPr>
          <w:lang w:val="en-US"/>
        </w:rPr>
        <w:t>Weblogic</w:t>
      </w:r>
      <w:proofErr w:type="spellEnd"/>
      <w:r w:rsidRPr="00A061EA">
        <w:rPr>
          <w:lang w:val="en-US"/>
        </w:rPr>
        <w:t>, WebSphere, Tomcat, JBoss, Liberty</w:t>
      </w:r>
    </w:p>
    <w:p w14:paraId="7FD9AC1B" w14:textId="3C146DA4" w:rsidR="00A061EA" w:rsidRPr="00A061EA" w:rsidRDefault="00A061EA" w:rsidP="00097E5D">
      <w:pPr>
        <w:pStyle w:val="Body"/>
      </w:pPr>
      <w:r w:rsidRPr="00A061EA">
        <w:rPr>
          <w:b/>
          <w:bCs/>
        </w:rPr>
        <w:t>Méthodologies</w:t>
      </w:r>
      <w:r>
        <w:t xml:space="preserve"> : </w:t>
      </w:r>
      <w:r w:rsidRPr="00A061EA">
        <w:t xml:space="preserve">UML, Design Pattern, Cycle V, </w:t>
      </w:r>
      <w:proofErr w:type="gramStart"/>
      <w:r w:rsidRPr="00A061EA">
        <w:t>Cycle Y</w:t>
      </w:r>
      <w:proofErr w:type="gramEnd"/>
      <w:r w:rsidRPr="00A061EA">
        <w:t xml:space="preserve">, Agile, Scrum ban, </w:t>
      </w:r>
      <w:proofErr w:type="spellStart"/>
      <w:r w:rsidRPr="00A061EA">
        <w:t>Devops</w:t>
      </w:r>
      <w:proofErr w:type="spellEnd"/>
    </w:p>
    <w:p w14:paraId="2D45B461" w14:textId="5AE6A73B" w:rsidR="00A061EA" w:rsidRDefault="008A0916" w:rsidP="00097E5D">
      <w:pPr>
        <w:pStyle w:val="Body"/>
        <w:rPr>
          <w:lang w:val="en-US"/>
        </w:rPr>
      </w:pPr>
      <w:r w:rsidRPr="00A061EA">
        <w:rPr>
          <w:b/>
          <w:bCs/>
          <w:lang w:val="en-US"/>
        </w:rPr>
        <w:t>Web</w:t>
      </w:r>
      <w:r>
        <w:rPr>
          <w:lang w:val="en-US"/>
        </w:rPr>
        <w:t>:</w:t>
      </w:r>
      <w:r w:rsidR="00A061EA">
        <w:rPr>
          <w:lang w:val="en-US"/>
        </w:rPr>
        <w:t xml:space="preserve"> </w:t>
      </w:r>
      <w:r w:rsidR="00A061EA" w:rsidRPr="00A061EA">
        <w:rPr>
          <w:lang w:val="en-US"/>
        </w:rPr>
        <w:t xml:space="preserve">JavaScript, JSF, XHTML, CSS, Velocity, </w:t>
      </w:r>
      <w:proofErr w:type="spellStart"/>
      <w:r w:rsidR="00A061EA" w:rsidRPr="00A061EA">
        <w:rPr>
          <w:lang w:val="en-US"/>
        </w:rPr>
        <w:t>Richfaces</w:t>
      </w:r>
      <w:proofErr w:type="spellEnd"/>
      <w:r w:rsidR="00A061EA" w:rsidRPr="00A061EA">
        <w:rPr>
          <w:lang w:val="en-US"/>
        </w:rPr>
        <w:t xml:space="preserve">, </w:t>
      </w:r>
      <w:proofErr w:type="spellStart"/>
      <w:r w:rsidR="00A061EA" w:rsidRPr="00A061EA">
        <w:rPr>
          <w:lang w:val="en-US"/>
        </w:rPr>
        <w:t>Freemarker</w:t>
      </w:r>
      <w:proofErr w:type="spellEnd"/>
      <w:r w:rsidR="00A061EA" w:rsidRPr="00A061EA">
        <w:rPr>
          <w:lang w:val="en-US"/>
        </w:rPr>
        <w:t>, Grails, Angular</w:t>
      </w:r>
    </w:p>
    <w:p w14:paraId="3F2598C1" w14:textId="3370F4FD" w:rsidR="004C2A0B" w:rsidRPr="00485B53" w:rsidRDefault="00355C67" w:rsidP="004C2A0B">
      <w:pPr>
        <w:pStyle w:val="Body"/>
        <w:rPr>
          <w:lang w:val="en-US"/>
        </w:rPr>
      </w:pPr>
      <w:r w:rsidRPr="00485B53">
        <w:rPr>
          <w:b/>
          <w:bCs/>
          <w:lang w:val="en-US"/>
        </w:rPr>
        <w:t>Cloud:</w:t>
      </w:r>
      <w:r w:rsidR="004C2A0B" w:rsidRPr="00485B53">
        <w:rPr>
          <w:lang w:val="en-US"/>
        </w:rPr>
        <w:t xml:space="preserve"> IBM Cloud, A</w:t>
      </w:r>
      <w:r w:rsidR="004C2A0B">
        <w:rPr>
          <w:lang w:val="en-US"/>
        </w:rPr>
        <w:t>WS, Azure, Kubernetes, Terraform</w:t>
      </w:r>
      <w:r w:rsidR="00FE707A">
        <w:rPr>
          <w:lang w:val="en-US"/>
        </w:rPr>
        <w:t>, Docker</w:t>
      </w:r>
    </w:p>
    <w:p w14:paraId="2061F629" w14:textId="77777777" w:rsidR="004C2A0B" w:rsidRPr="00FA650A" w:rsidRDefault="004C2A0B" w:rsidP="004C2A0B">
      <w:pPr>
        <w:pStyle w:val="Body"/>
        <w:rPr>
          <w:lang w:val="en-US"/>
        </w:rPr>
      </w:pPr>
      <w:r w:rsidRPr="00FA650A">
        <w:rPr>
          <w:b/>
          <w:bCs/>
          <w:lang w:val="en-US"/>
        </w:rPr>
        <w:t>Scripting:</w:t>
      </w:r>
      <w:r>
        <w:rPr>
          <w:lang w:val="en-US"/>
        </w:rPr>
        <w:t xml:space="preserve"> Perl, Bash, Groovy, Shell</w:t>
      </w:r>
    </w:p>
    <w:p w14:paraId="692D58C3" w14:textId="5815714B" w:rsidR="004C2A0B" w:rsidRDefault="00355C67" w:rsidP="004C2A0B">
      <w:pPr>
        <w:pStyle w:val="Body"/>
        <w:rPr>
          <w:rFonts w:eastAsia="Arial Unicode MS" w:cs="Arial Unicode MS"/>
          <w:u w:color="3F3F3F"/>
          <w:bdr w:val="nil"/>
          <w:lang w:val="en-US"/>
        </w:rPr>
      </w:pPr>
      <w:r w:rsidRPr="00E4767D">
        <w:rPr>
          <w:b/>
          <w:bCs/>
          <w:lang w:val="en-US"/>
        </w:rPr>
        <w:t>DevOps:</w:t>
      </w:r>
      <w:r w:rsidR="004C2A0B" w:rsidRPr="006B3CA2">
        <w:rPr>
          <w:lang w:val="en-US"/>
        </w:rPr>
        <w:t xml:space="preserve"> </w:t>
      </w:r>
      <w:r w:rsidR="004C2A0B" w:rsidRPr="006B3CA2">
        <w:rPr>
          <w:rFonts w:eastAsia="Arial Unicode MS" w:cs="Arial Unicode MS"/>
          <w:u w:color="3F3F3F"/>
          <w:bdr w:val="nil"/>
          <w:lang w:val="en-US"/>
        </w:rPr>
        <w:t xml:space="preserve">Gitlab, Jenkins, Maven, Nexus, Kubernetes, Docker, </w:t>
      </w:r>
      <w:proofErr w:type="spellStart"/>
      <w:r w:rsidR="004C2A0B" w:rsidRPr="006B3CA2">
        <w:rPr>
          <w:rFonts w:eastAsia="Arial Unicode MS" w:cs="Arial Unicode MS"/>
          <w:u w:color="3F3F3F"/>
          <w:bdr w:val="nil"/>
          <w:lang w:val="en-US"/>
        </w:rPr>
        <w:t>Jfrog</w:t>
      </w:r>
      <w:proofErr w:type="spellEnd"/>
      <w:r w:rsidR="004C2A0B" w:rsidRPr="006B3CA2">
        <w:rPr>
          <w:rFonts w:eastAsia="Arial Unicode MS" w:cs="Arial Unicode MS"/>
          <w:u w:color="3F3F3F"/>
          <w:bdr w:val="nil"/>
          <w:lang w:val="en-US"/>
        </w:rPr>
        <w:t xml:space="preserve"> Artifactory, SonarQube</w:t>
      </w:r>
    </w:p>
    <w:p w14:paraId="52EC1EAB" w14:textId="0927B86D" w:rsidR="004C2A0B" w:rsidRPr="00556A76" w:rsidRDefault="004C2A0B" w:rsidP="004C2A0B">
      <w:pPr>
        <w:pStyle w:val="Body"/>
        <w:rPr>
          <w:rFonts w:eastAsia="Arial Unicode MS" w:cs="Arial Unicode MS"/>
          <w:b/>
          <w:bCs/>
          <w:u w:color="3F3F3F"/>
          <w:bdr w:val="nil"/>
          <w:lang w:val="en-US"/>
        </w:rPr>
      </w:pPr>
      <w:r w:rsidRPr="00556A76">
        <w:rPr>
          <w:rFonts w:eastAsia="Arial Unicode MS" w:cs="Arial Unicode MS"/>
          <w:b/>
          <w:bCs/>
          <w:u w:color="3F3F3F"/>
          <w:bdr w:val="nil"/>
          <w:lang w:val="en-US"/>
        </w:rPr>
        <w:t>AWS:</w:t>
      </w:r>
      <w:r w:rsidRPr="00556A76">
        <w:rPr>
          <w:rFonts w:eastAsia="Arial Unicode MS" w:cs="Arial Unicode MS"/>
          <w:u w:color="3F3F3F"/>
          <w:bdr w:val="nil"/>
          <w:lang w:val="en-US"/>
        </w:rPr>
        <w:t xml:space="preserve"> </w:t>
      </w:r>
      <w:r>
        <w:rPr>
          <w:lang w:val="en-US"/>
        </w:rPr>
        <w:t>S3, EC2, RDS, Route 53, VPC, Lambda, CloudFront, CloudFormation</w:t>
      </w:r>
      <w:r w:rsidR="00556A76">
        <w:rPr>
          <w:rFonts w:eastAsia="Arial Unicode MS" w:cs="Arial Unicode MS"/>
          <w:b/>
          <w:bCs/>
          <w:u w:color="3F3F3F"/>
          <w:bdr w:val="nil"/>
          <w:lang w:val="en-US"/>
        </w:rPr>
        <w:t xml:space="preserve">, </w:t>
      </w:r>
      <w:r w:rsidR="00556A76" w:rsidRPr="00556A76">
        <w:rPr>
          <w:rFonts w:eastAsia="Arial Unicode MS" w:cs="Arial Unicode MS"/>
          <w:u w:color="3F3F3F"/>
          <w:bdr w:val="nil"/>
          <w:lang w:val="en-US"/>
        </w:rPr>
        <w:t>IAM</w:t>
      </w:r>
    </w:p>
    <w:p w14:paraId="15E4B9CE" w14:textId="54743B08" w:rsidR="004C2A0B" w:rsidRPr="00556A76" w:rsidRDefault="00355C67" w:rsidP="004C2A0B">
      <w:pPr>
        <w:pStyle w:val="Body"/>
        <w:rPr>
          <w:rFonts w:eastAsia="Arial Unicode MS" w:cs="Arial Unicode MS"/>
          <w:b/>
          <w:bCs/>
          <w:u w:color="3F3F3F"/>
          <w:bdr w:val="nil"/>
          <w:lang w:val="en-US"/>
        </w:rPr>
      </w:pPr>
      <w:r w:rsidRPr="004C2A0B">
        <w:rPr>
          <w:rFonts w:eastAsia="Arial Unicode MS" w:cs="Arial Unicode MS"/>
          <w:b/>
          <w:bCs/>
          <w:u w:color="3F3F3F"/>
          <w:bdr w:val="nil"/>
          <w:lang w:val="en-US"/>
        </w:rPr>
        <w:t>Azure:</w:t>
      </w:r>
      <w:r w:rsidR="004C2A0B" w:rsidRPr="004C2A0B">
        <w:rPr>
          <w:rFonts w:eastAsia="Arial Unicode MS" w:cs="Arial Unicode MS"/>
          <w:b/>
          <w:bCs/>
          <w:u w:color="3F3F3F"/>
          <w:bdr w:val="nil"/>
          <w:lang w:val="en-US"/>
        </w:rPr>
        <w:t xml:space="preserve"> </w:t>
      </w:r>
      <w:r w:rsidR="004C2A0B" w:rsidRPr="004C2A0B">
        <w:rPr>
          <w:rFonts w:eastAsia="Arial Unicode MS" w:cs="Arial Unicode MS"/>
          <w:u w:color="3F3F3F"/>
          <w:bdr w:val="nil"/>
          <w:lang w:val="en-US"/>
        </w:rPr>
        <w:t>AKS</w:t>
      </w:r>
      <w:r w:rsidR="004C2A0B">
        <w:rPr>
          <w:rFonts w:eastAsia="Arial Unicode MS" w:cs="Arial Unicode MS"/>
          <w:u w:color="3F3F3F"/>
          <w:bdr w:val="nil"/>
          <w:lang w:val="en-US"/>
        </w:rPr>
        <w:t xml:space="preserve">, </w:t>
      </w:r>
      <w:r w:rsidR="00556A76">
        <w:rPr>
          <w:rFonts w:eastAsia="Arial Unicode MS" w:cs="Arial Unicode MS"/>
          <w:u w:color="3F3F3F"/>
          <w:bdr w:val="nil"/>
          <w:lang w:val="en-US"/>
        </w:rPr>
        <w:t xml:space="preserve">DevOps, Disks, </w:t>
      </w:r>
      <w:proofErr w:type="spellStart"/>
      <w:r w:rsidR="00556A76">
        <w:rPr>
          <w:rFonts w:eastAsia="Arial Unicode MS" w:cs="Arial Unicode MS"/>
          <w:u w:color="3F3F3F"/>
          <w:bdr w:val="nil"/>
          <w:lang w:val="en-US"/>
        </w:rPr>
        <w:t>MySql</w:t>
      </w:r>
      <w:proofErr w:type="spellEnd"/>
      <w:r w:rsidR="00556A76">
        <w:rPr>
          <w:rFonts w:eastAsia="Arial Unicode MS" w:cs="Arial Unicode MS"/>
          <w:u w:color="3F3F3F"/>
          <w:bdr w:val="nil"/>
          <w:lang w:val="en-US"/>
        </w:rPr>
        <w:t>, ACR, VNET, DNS</w:t>
      </w:r>
    </w:p>
    <w:p w14:paraId="5B42AAE6" w14:textId="54DC7F14" w:rsidR="004C2A0B" w:rsidRPr="004C2A0B" w:rsidRDefault="004C2A0B" w:rsidP="004C2A0B">
      <w:pPr>
        <w:pStyle w:val="Body"/>
        <w:rPr>
          <w:lang w:val="en-US"/>
        </w:rPr>
      </w:pPr>
      <w:r w:rsidRPr="004C2A0B">
        <w:rPr>
          <w:rFonts w:eastAsia="Arial Unicode MS" w:cs="Arial Unicode MS"/>
          <w:b/>
          <w:bCs/>
          <w:u w:color="3F3F3F"/>
          <w:bdr w:val="nil"/>
          <w:lang w:val="en-US"/>
        </w:rPr>
        <w:t>Monitoring:</w:t>
      </w:r>
      <w:r w:rsidRPr="004C2A0B">
        <w:rPr>
          <w:rFonts w:eastAsia="Arial Unicode MS" w:cs="Arial Unicode MS"/>
          <w:u w:color="3F3F3F"/>
          <w:bdr w:val="nil"/>
          <w:lang w:val="en-US"/>
        </w:rPr>
        <w:t xml:space="preserve"> Zabbix, SNMP, </w:t>
      </w:r>
      <w:proofErr w:type="spellStart"/>
      <w:r w:rsidRPr="004C2A0B">
        <w:rPr>
          <w:rFonts w:eastAsia="Arial Unicode MS" w:cs="Arial Unicode MS"/>
          <w:u w:color="3F3F3F"/>
          <w:bdr w:val="nil"/>
          <w:lang w:val="en-US"/>
        </w:rPr>
        <w:t>Jmeter</w:t>
      </w:r>
      <w:proofErr w:type="spellEnd"/>
    </w:p>
    <w:p w14:paraId="2E1AF556" w14:textId="77777777" w:rsidR="004C2A0B" w:rsidRPr="004C2A0B" w:rsidRDefault="004C2A0B" w:rsidP="004C2A0B">
      <w:pPr>
        <w:pStyle w:val="Body"/>
        <w:rPr>
          <w:lang w:val="en-US"/>
        </w:rPr>
      </w:pPr>
    </w:p>
    <w:p w14:paraId="35568549" w14:textId="77777777" w:rsidR="00A061EA" w:rsidRPr="004C2A0B" w:rsidRDefault="00A061EA" w:rsidP="00097E5D">
      <w:pPr>
        <w:pStyle w:val="Body"/>
        <w:rPr>
          <w:lang w:val="en-US"/>
        </w:rPr>
      </w:pPr>
    </w:p>
    <w:p w14:paraId="66636CBC" w14:textId="7B7DB802" w:rsidR="00BB6173" w:rsidRPr="00752159" w:rsidRDefault="00C00471" w:rsidP="00097E5D">
      <w:pPr>
        <w:pStyle w:val="Body"/>
        <w:rPr>
          <w:rFonts w:eastAsia="Arial Unicode MS" w:cs="Arial Unicode MS"/>
          <w:u w:color="3F3F3F"/>
          <w:bdr w:val="nil"/>
        </w:rPr>
      </w:pPr>
      <w:r w:rsidRPr="00752159">
        <w:rPr>
          <w:b/>
          <w:bCs/>
        </w:rPr>
        <w:t>Outils &amp; Logiciels</w:t>
      </w:r>
      <w:r w:rsidR="00004C2E" w:rsidRPr="00752159">
        <w:rPr>
          <w:b/>
          <w:bCs/>
        </w:rPr>
        <w:t> :</w:t>
      </w:r>
    </w:p>
    <w:p w14:paraId="206DCD3C" w14:textId="22AC233A" w:rsidR="00BB6173" w:rsidRPr="00707D8D" w:rsidRDefault="00BB6173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</w:pPr>
      <w:r w:rsidRPr="00707D8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Microsoft Office (</w:t>
      </w:r>
      <w:proofErr w:type="spellStart"/>
      <w:r w:rsidRPr="00707D8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Ms</w:t>
      </w:r>
      <w:proofErr w:type="spellEnd"/>
      <w:r w:rsidRPr="00707D8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 Project, Excel, PowerPoint, Word)</w:t>
      </w:r>
    </w:p>
    <w:p w14:paraId="4F40B0CF" w14:textId="40D01DF2" w:rsidR="00A25BDF" w:rsidRDefault="00BB6173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52159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Messagerie (O</w:t>
      </w:r>
      <w:r w:rsidR="00A25BDF" w:rsidRPr="00752159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utlook, Exchange, Lotus notes)</w:t>
      </w:r>
    </w:p>
    <w:p w14:paraId="0B199765" w14:textId="06218949" w:rsidR="001D49EC" w:rsidRPr="001D49EC" w:rsidRDefault="001D49EC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</w:pP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IDE (Eclipse, Visual Studio, NetBeans, </w:t>
      </w:r>
      <w:proofErr w:type="spellStart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intelliJ</w:t>
      </w:r>
      <w:proofErr w:type="spellEnd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)</w:t>
      </w:r>
    </w:p>
    <w:p w14:paraId="4F9C7AD4" w14:textId="4C3417EF" w:rsidR="001D49EC" w:rsidRDefault="001D49EC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lastRenderedPageBreak/>
        <w:t>Industrialisation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(</w:t>
      </w: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Hudson/Jenkins, Sonar, SVN, CVS, Subversion, </w:t>
      </w:r>
      <w:proofErr w:type="spellStart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Tortoise</w:t>
      </w:r>
      <w:proofErr w:type="spellEnd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 Maven, GIT, RTC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)</w:t>
      </w:r>
    </w:p>
    <w:p w14:paraId="05870152" w14:textId="15EDA94B" w:rsidR="001D49EC" w:rsidRDefault="001D49EC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Services (Postman, Soap-</w:t>
      </w:r>
      <w:proofErr w:type="spellStart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ui</w:t>
      </w:r>
      <w:proofErr w:type="spellEnd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</w:t>
      </w:r>
      <w:r w:rsidRPr="001D49EC">
        <w:t xml:space="preserve"> </w:t>
      </w:r>
      <w:proofErr w:type="spellStart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HttpRequester</w:t>
      </w:r>
      <w:proofErr w:type="spellEnd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)</w:t>
      </w:r>
    </w:p>
    <w:p w14:paraId="5984703F" w14:textId="06D82501" w:rsidR="001D49EC" w:rsidRDefault="001D49EC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</w:pP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Toolchain </w:t>
      </w:r>
      <w:r w:rsidR="0077221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(Gitlab, </w:t>
      </w: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Jenkins, Maven, Nexus, Kubernetes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, Docker, </w:t>
      </w:r>
      <w:proofErr w:type="spellStart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J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frog</w:t>
      </w:r>
      <w:proofErr w:type="spellEnd"/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 A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rtifactory</w:t>
      </w:r>
      <w:r w:rsidR="0077221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 xml:space="preserve">, </w:t>
      </w:r>
      <w:r w:rsidR="0077221B" w:rsidRPr="0077221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SonarQube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</w:rPr>
        <w:t>)</w:t>
      </w:r>
    </w:p>
    <w:p w14:paraId="7AFC9DFA" w14:textId="3F175836" w:rsidR="001D49EC" w:rsidRDefault="001D49EC" w:rsidP="001D19F1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1D49E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Système de gestion des incidents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(Jira, Mantis</w:t>
      </w:r>
      <w:r w:rsidR="00DA70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 Redmine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)</w:t>
      </w:r>
    </w:p>
    <w:p w14:paraId="3C515555" w14:textId="68D4ABFC" w:rsidR="00094319" w:rsidRDefault="002932F2" w:rsidP="0085428B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O</w:t>
      </w:r>
      <w:r w:rsidRPr="002932F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rdonnanceur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(Control-M</w:t>
      </w:r>
      <w:r w:rsidR="005A37F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)</w:t>
      </w:r>
    </w:p>
    <w:p w14:paraId="41D6BF15" w14:textId="1192E790" w:rsidR="00DA0CEC" w:rsidRPr="0085428B" w:rsidRDefault="00DA0CEC" w:rsidP="0085428B">
      <w:pPr>
        <w:pStyle w:val="Paragraphedeliste"/>
        <w:numPr>
          <w:ilvl w:val="0"/>
          <w:numId w:val="17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Migration Cloud</w:t>
      </w:r>
    </w:p>
    <w:p w14:paraId="4E602FDD" w14:textId="3EAF72DF" w:rsidR="003B357B" w:rsidRPr="00E06675" w:rsidRDefault="001D19F1" w:rsidP="00E06675">
      <w:pPr>
        <w:spacing w:after="240" w:line="360" w:lineRule="auto"/>
        <w:jc w:val="both"/>
        <w:rPr>
          <w:rFonts w:ascii="Montserrat" w:eastAsia="Arial Unicode MS" w:hAnsi="Montserrat" w:cs="Arial Unicode MS"/>
          <w:color w:val="3F3F3F"/>
          <w:u w:color="3F3F3F"/>
          <w:bdr w:val="nil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665408" behindDoc="0" locked="0" layoutInCell="1" allowOverlap="1" wp14:anchorId="650B6677" wp14:editId="652B91F6">
                <wp:simplePos x="0" y="0"/>
                <wp:positionH relativeFrom="margin">
                  <wp:posOffset>-116024</wp:posOffset>
                </wp:positionH>
                <wp:positionV relativeFrom="line">
                  <wp:posOffset>42106</wp:posOffset>
                </wp:positionV>
                <wp:extent cx="0" cy="3376935"/>
                <wp:effectExtent l="0" t="0" r="12700" b="1397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9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6F42A" id="officeArt object" o:spid="_x0000_s1026" style="position:absolute;z-index:251665408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9.15pt,3.3pt" to="-9.15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866BC0" w:rsidRPr="00752159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 xml:space="preserve">CONNAISSANCES </w:t>
      </w:r>
      <w:r w:rsidR="00CE2B0E">
        <w:rPr>
          <w:b/>
          <w:color w:val="241B50"/>
          <w:sz w:val="26"/>
          <w:szCs w:val="26"/>
          <w14:textFill>
            <w14:solidFill>
              <w14:srgbClr w14:val="241B50">
                <w14:lumMod w14:val="50000"/>
              </w14:srgbClr>
            </w14:solidFill>
          </w14:textFill>
        </w:rPr>
        <w:t>OPÉRATIONNEL</w:t>
      </w:r>
    </w:p>
    <w:p w14:paraId="7EA6B0E6" w14:textId="0FD3FD5E" w:rsidR="003B357B" w:rsidRDefault="00D6644A" w:rsidP="001D19F1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52159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Définition du</w:t>
      </w:r>
      <w:r w:rsidR="003B357B" w:rsidRPr="00752159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cahier des charges</w:t>
      </w:r>
    </w:p>
    <w:p w14:paraId="438F7BD2" w14:textId="24AE1E20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Accompagnement à la définition de </w:t>
      </w:r>
      <w:proofErr w:type="spellStart"/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backlog</w:t>
      </w:r>
      <w:proofErr w:type="spellEnd"/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</w:t>
      </w:r>
    </w:p>
    <w:p w14:paraId="728DFBE1" w14:textId="4488E376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Appliquer l'approche DevOps </w:t>
      </w:r>
    </w:p>
    <w:p w14:paraId="4C04E9B6" w14:textId="3A32CC69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Effectuer la veille technologique </w:t>
      </w:r>
    </w:p>
    <w:p w14:paraId="7386D86F" w14:textId="269DCFC6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Réalisation des </w:t>
      </w:r>
      <w:proofErr w:type="spellStart"/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Poc</w:t>
      </w:r>
      <w:proofErr w:type="spellEnd"/>
    </w:p>
    <w:p w14:paraId="172A1B0E" w14:textId="098BE37D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Développement des librairies génériques</w:t>
      </w:r>
    </w:p>
    <w:p w14:paraId="455C9DF6" w14:textId="44932D88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Apport d'expertise en Java/J2EE</w:t>
      </w:r>
    </w:p>
    <w:p w14:paraId="0D24B0D9" w14:textId="7614192E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Animer les conférences </w:t>
      </w:r>
    </w:p>
    <w:p w14:paraId="53A13D70" w14:textId="155F3BB6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Rédaction des livrables documentaires </w:t>
      </w:r>
    </w:p>
    <w:p w14:paraId="6BBECBE6" w14:textId="03271E91" w:rsidR="008A0916" w:rsidRP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Prise en charge de débutants</w:t>
      </w:r>
    </w:p>
    <w:p w14:paraId="52ABB1F3" w14:textId="3BA93C2F" w:rsidR="008A0916" w:rsidRDefault="008A0916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8A091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Audit du code </w:t>
      </w:r>
    </w:p>
    <w:p w14:paraId="6676A5AC" w14:textId="624C5A84" w:rsidR="001A0C30" w:rsidRPr="008A0916" w:rsidRDefault="001A0C30" w:rsidP="008A0916">
      <w:pPr>
        <w:pStyle w:val="Paragraphedeliste"/>
        <w:numPr>
          <w:ilvl w:val="0"/>
          <w:numId w:val="18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Expertise Cloud</w:t>
      </w:r>
    </w:p>
    <w:p w14:paraId="1591CC46" w14:textId="77777777" w:rsidR="00010AA5" w:rsidRDefault="00010AA5" w:rsidP="001D19F1">
      <w:pPr>
        <w:pStyle w:val="Paragraphedeliste"/>
        <w:spacing w:after="240" w:line="360" w:lineRule="auto"/>
        <w:jc w:val="both"/>
        <w:rPr>
          <w:rFonts w:ascii="Montserrat" w:eastAsia="Arial Unicode MS" w:hAnsi="Montserrat" w:cs="Arial Unicode MS"/>
          <w:color w:val="3F3F3F"/>
          <w:u w:color="3F3F3F"/>
          <w:bdr w:val="nil"/>
          <w:lang w:val="fr-FR"/>
        </w:rPr>
      </w:pPr>
    </w:p>
    <w:p w14:paraId="5478DDB4" w14:textId="18FBF925" w:rsidR="00B76FC1" w:rsidRPr="00752159" w:rsidRDefault="00B76FC1" w:rsidP="001D19F1">
      <w:pPr>
        <w:pStyle w:val="Paragraphedeliste"/>
        <w:spacing w:after="240" w:line="360" w:lineRule="auto"/>
        <w:jc w:val="both"/>
        <w:rPr>
          <w:rFonts w:ascii="Montserrat" w:eastAsia="Arial Unicode MS" w:hAnsi="Montserrat" w:cs="Arial Unicode MS"/>
          <w:color w:val="3F3F3F"/>
          <w:u w:color="3F3F3F"/>
          <w:bdr w:val="nil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667456" behindDoc="0" locked="0" layoutInCell="1" allowOverlap="1" wp14:anchorId="7F7A0185" wp14:editId="6766D06F">
                <wp:simplePos x="0" y="0"/>
                <wp:positionH relativeFrom="margin">
                  <wp:posOffset>-114520</wp:posOffset>
                </wp:positionH>
                <wp:positionV relativeFrom="line">
                  <wp:posOffset>399415</wp:posOffset>
                </wp:positionV>
                <wp:extent cx="0" cy="1085850"/>
                <wp:effectExtent l="0" t="0" r="12700" b="635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84B4" id="officeArt object" o:spid="_x0000_s1026" style="position:absolute;z-index:251667456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9pt,31.45pt" to="-9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516CEED6" w14:textId="7D9C81C0" w:rsidR="002A59EE" w:rsidRPr="00752159" w:rsidRDefault="00866BC0" w:rsidP="001D19F1">
      <w:pPr>
        <w:spacing w:after="240" w:line="360" w:lineRule="auto"/>
        <w:jc w:val="both"/>
        <w:rPr>
          <w:rFonts w:ascii="Montserrat" w:eastAsia="Arial Unicode MS" w:hAnsi="Montserrat" w:cs="Arial Unicode MS"/>
          <w:color w:val="3F3F3F"/>
          <w:u w:color="3F3F3F"/>
          <w:bdr w:val="nil"/>
          <w:lang w:val="fr-FR"/>
        </w:rPr>
      </w:pPr>
      <w:r w:rsidRPr="00752159">
        <w:rPr>
          <w:rFonts w:ascii="Montserrat" w:hAnsi="Montserrat"/>
          <w:b/>
          <w:color w:val="241B50"/>
          <w:sz w:val="26"/>
          <w:szCs w:val="26"/>
          <w:lang w:val="fr-FR"/>
        </w:rPr>
        <w:t>CONNAISSANCES MÉTIERS</w:t>
      </w:r>
    </w:p>
    <w:p w14:paraId="65659D28" w14:textId="77777777" w:rsidR="006613E0" w:rsidRPr="00752159" w:rsidRDefault="002A59EE" w:rsidP="00097E5D">
      <w:pPr>
        <w:pStyle w:val="Body"/>
        <w:numPr>
          <w:ilvl w:val="0"/>
          <w:numId w:val="26"/>
        </w:numPr>
      </w:pPr>
      <w:r w:rsidRPr="00752159">
        <w:t>Banque &amp; Assurances</w:t>
      </w:r>
    </w:p>
    <w:p w14:paraId="30D45A16" w14:textId="77777777" w:rsidR="006613E0" w:rsidRPr="00752159" w:rsidRDefault="002A59EE" w:rsidP="00097E5D">
      <w:pPr>
        <w:pStyle w:val="Body"/>
        <w:numPr>
          <w:ilvl w:val="0"/>
          <w:numId w:val="26"/>
        </w:numPr>
      </w:pPr>
      <w:r w:rsidRPr="00752159">
        <w:t>Trading</w:t>
      </w:r>
    </w:p>
    <w:p w14:paraId="522F2230" w14:textId="03050EFE" w:rsidR="008977DA" w:rsidRDefault="00192906" w:rsidP="00097E5D">
      <w:pPr>
        <w:pStyle w:val="Body"/>
        <w:numPr>
          <w:ilvl w:val="0"/>
          <w:numId w:val="26"/>
        </w:numPr>
      </w:pPr>
      <w:r>
        <w:t>Industrie et Télécommunication</w:t>
      </w:r>
    </w:p>
    <w:p w14:paraId="1FBAC84A" w14:textId="10C6E6AA" w:rsidR="008977DA" w:rsidRPr="00752159" w:rsidRDefault="00B76FC1" w:rsidP="00097E5D">
      <w:pPr>
        <w:pStyle w:val="Body"/>
      </w:pPr>
      <w:r w:rsidRPr="00752159">
        <w:rPr>
          <w:rFonts w:eastAsia="Times New Roman"/>
          <w:noProof/>
          <w:lang w:eastAsia="fr-FR"/>
        </w:rPr>
        <mc:AlternateContent>
          <mc:Choice Requires="wps">
            <w:drawing>
              <wp:anchor distT="50800" distB="50800" distL="50800" distR="50800" simplePos="0" relativeHeight="251669504" behindDoc="0" locked="0" layoutInCell="1" allowOverlap="1" wp14:anchorId="5EA6BCD2" wp14:editId="71E43F66">
                <wp:simplePos x="0" y="0"/>
                <wp:positionH relativeFrom="margin">
                  <wp:posOffset>-122555</wp:posOffset>
                </wp:positionH>
                <wp:positionV relativeFrom="line">
                  <wp:posOffset>254502</wp:posOffset>
                </wp:positionV>
                <wp:extent cx="0" cy="935025"/>
                <wp:effectExtent l="0" t="0" r="12700" b="1778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02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8835C" id="officeArt object" o:spid="_x0000_s1026" style="position:absolute;z-index:25166950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9.65pt,20.05pt" to="-9.6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42BEF45E" w14:textId="7FF64EA1" w:rsidR="008977DA" w:rsidRPr="00752159" w:rsidRDefault="00866BC0" w:rsidP="00097E5D">
      <w:pPr>
        <w:pStyle w:val="Body"/>
        <w:rPr>
          <w:b/>
          <w:color w:val="241B50"/>
          <w:sz w:val="26"/>
          <w:szCs w:val="26"/>
        </w:rPr>
      </w:pPr>
      <w:r w:rsidRPr="00752159">
        <w:rPr>
          <w:b/>
          <w:color w:val="241B50"/>
          <w:sz w:val="26"/>
          <w:szCs w:val="26"/>
        </w:rPr>
        <w:t>LANGU</w:t>
      </w:r>
      <w:r w:rsidR="00C175A8" w:rsidRPr="00752159">
        <w:rPr>
          <w:b/>
          <w:color w:val="241B50"/>
          <w:sz w:val="26"/>
          <w:szCs w:val="26"/>
        </w:rPr>
        <w:t>ES</w:t>
      </w:r>
    </w:p>
    <w:p w14:paraId="20ABB2AA" w14:textId="77777777" w:rsidR="00934296" w:rsidRDefault="00964CC5" w:rsidP="00097E5D">
      <w:pPr>
        <w:pStyle w:val="Body"/>
      </w:pPr>
      <w:r w:rsidRPr="00752159">
        <w:rPr>
          <w:b/>
          <w:bCs/>
        </w:rPr>
        <w:t xml:space="preserve">Anglais </w:t>
      </w:r>
      <w:r w:rsidR="008977DA" w:rsidRPr="00752159">
        <w:rPr>
          <w:b/>
          <w:bCs/>
        </w:rPr>
        <w:t>:</w:t>
      </w:r>
      <w:r w:rsidR="00C175A8" w:rsidRPr="00752159">
        <w:rPr>
          <w:b/>
          <w:bCs/>
        </w:rPr>
        <w:t xml:space="preserve"> </w:t>
      </w:r>
      <w:r w:rsidR="0095722E">
        <w:t>Bilingue</w:t>
      </w:r>
    </w:p>
    <w:p w14:paraId="61157053" w14:textId="75F1E804" w:rsidR="00004C2E" w:rsidRPr="00752159" w:rsidRDefault="006F64F1" w:rsidP="00097E5D">
      <w:pPr>
        <w:pStyle w:val="Body"/>
      </w:pPr>
      <w:r w:rsidRPr="00CA4557">
        <w:rPr>
          <w:b/>
          <w:bCs/>
        </w:rPr>
        <w:t>Hindi</w:t>
      </w:r>
      <w:r>
        <w:t xml:space="preserve"> :</w:t>
      </w:r>
      <w:r w:rsidR="001E2A01">
        <w:t xml:space="preserve"> Langue</w:t>
      </w:r>
      <w:r w:rsidR="0095722E">
        <w:t xml:space="preserve"> </w:t>
      </w:r>
      <w:r w:rsidR="001E2A01">
        <w:t>Maternelle</w:t>
      </w:r>
    </w:p>
    <w:p w14:paraId="45AE04C6" w14:textId="2F008F18" w:rsidR="00712B36" w:rsidRPr="00712B36" w:rsidRDefault="00310AD7" w:rsidP="00712B36">
      <w:pPr>
        <w:pStyle w:val="Titre2"/>
        <w:spacing w:before="0" w:line="360" w:lineRule="auto"/>
        <w:contextualSpacing/>
        <w:rPr>
          <w:rFonts w:ascii="Montserrat" w:hAnsi="Montserrat"/>
          <w:b/>
          <w:sz w:val="36"/>
          <w:szCs w:val="36"/>
          <w:lang w:val="fr-FR"/>
        </w:rPr>
      </w:pPr>
      <w:r w:rsidRPr="00752159">
        <w:rPr>
          <w:rFonts w:ascii="Montserrat" w:hAnsi="Montserrat"/>
          <w:b/>
          <w:sz w:val="36"/>
          <w:szCs w:val="36"/>
          <w:lang w:val="fr-FR"/>
        </w:rPr>
        <w:t>EXPÉRIENCES</w:t>
      </w:r>
    </w:p>
    <w:p w14:paraId="477DCF88" w14:textId="328BA68F" w:rsidR="00E35D06" w:rsidRPr="00752159" w:rsidRDefault="009A252E" w:rsidP="00E35D06">
      <w:pPr>
        <w:pStyle w:val="Titre2"/>
        <w:spacing w:before="0" w:line="360" w:lineRule="auto"/>
        <w:contextualSpacing/>
        <w:rPr>
          <w:rFonts w:ascii="Montserrat Light" w:hAnsi="Montserrat Light"/>
          <w:color w:val="2A2A2A" w:themeColor="text1" w:themeShade="80"/>
          <w:sz w:val="26"/>
          <w:szCs w:val="26"/>
          <w:lang w:val="fr-FR"/>
        </w:rPr>
      </w:pPr>
      <w:r w:rsidRPr="00752159">
        <w:rPr>
          <w:rFonts w:eastAsia="Times New Roman" w:cs="Times New Roman"/>
          <w:b/>
          <w:bCs/>
          <w:caps/>
          <w:noProof/>
          <w:color w:val="36B4BE"/>
          <w:spacing w:val="10"/>
          <w:sz w:val="36"/>
          <w:szCs w:val="36"/>
          <w:lang w:eastAsia="fr-FR"/>
        </w:rPr>
        <mc:AlternateContent>
          <mc:Choice Requires="wps">
            <w:drawing>
              <wp:anchor distT="50800" distB="50800" distL="50800" distR="50800" simplePos="0" relativeHeight="251671552" behindDoc="0" locked="0" layoutInCell="1" allowOverlap="1" wp14:anchorId="551B6C95" wp14:editId="2FF918D1">
                <wp:simplePos x="0" y="0"/>
                <wp:positionH relativeFrom="margin">
                  <wp:posOffset>-264795</wp:posOffset>
                </wp:positionH>
                <wp:positionV relativeFrom="line">
                  <wp:posOffset>180340</wp:posOffset>
                </wp:positionV>
                <wp:extent cx="0" cy="6438265"/>
                <wp:effectExtent l="0" t="0" r="12700" b="13335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26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5914" id="officeArt object" o:spid="_x0000_s1026" style="position:absolute;z-index:251671552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20.85pt,14.2pt" to="-20.85pt,5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E35D06">
        <w:rPr>
          <w:rFonts w:ascii="Montserrat Medium" w:hAnsi="Montserrat Medium"/>
          <w:color w:val="FF1738"/>
          <w:sz w:val="26"/>
          <w:szCs w:val="26"/>
          <w:lang w:val="fr-FR"/>
        </w:rPr>
        <w:t>AXA XL</w:t>
      </w:r>
      <w:r w:rsidR="00E35D06" w:rsidRPr="00752159">
        <w:rPr>
          <w:rFonts w:ascii="Montserrat Medium" w:hAnsi="Montserrat Medium"/>
          <w:color w:val="FF1738"/>
          <w:sz w:val="26"/>
          <w:szCs w:val="26"/>
          <w:lang w:val="fr-FR"/>
        </w:rPr>
        <w:t>–</w:t>
      </w:r>
      <w:r w:rsidR="00E35D06" w:rsidRPr="00752159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="00E35D06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De</w:t>
      </w:r>
      <w:r w:rsidR="00E35D06">
        <w:rPr>
          <w:rFonts w:ascii="Montserrat" w:hAnsi="Montserrat"/>
          <w:b/>
          <w:bCs/>
          <w:color w:val="FF1738"/>
          <w:sz w:val="26"/>
          <w:szCs w:val="26"/>
          <w:lang w:val="fr-FR"/>
        </w:rPr>
        <w:t>puis Juin 2020</w:t>
      </w:r>
      <w:r w:rsidR="00E35D06" w:rsidRPr="00752159">
        <w:rPr>
          <w:rFonts w:ascii="Montserrat" w:eastAsia="Arial Unicode MS" w:hAnsi="Montserrat" w:cs="Arial Unicode MS"/>
          <w:color w:val="525252"/>
          <w:sz w:val="32"/>
          <w:szCs w:val="32"/>
          <w:lang w:val="fr-FR"/>
        </w:rPr>
        <w:br/>
      </w:r>
      <w:r w:rsidR="00E35D06">
        <w:rPr>
          <w:rFonts w:ascii="Montserrat" w:hAnsi="Montserrat"/>
          <w:b/>
          <w:bCs/>
          <w:sz w:val="20"/>
          <w:szCs w:val="20"/>
          <w:bdr w:val="nil"/>
          <w:lang w:val="fr-FR"/>
        </w:rPr>
        <w:t>Architecte Solution– Équipe ‘Dev</w:t>
      </w:r>
      <w:r>
        <w:rPr>
          <w:rFonts w:ascii="Montserrat" w:hAnsi="Montserrat"/>
          <w:b/>
          <w:bCs/>
          <w:sz w:val="20"/>
          <w:szCs w:val="20"/>
          <w:bdr w:val="nil"/>
          <w:lang w:val="fr-FR"/>
        </w:rPr>
        <w:t>O</w:t>
      </w:r>
      <w:r w:rsidR="00E35D06">
        <w:rPr>
          <w:rFonts w:ascii="Montserrat" w:hAnsi="Montserrat"/>
          <w:b/>
          <w:bCs/>
          <w:sz w:val="20"/>
          <w:szCs w:val="20"/>
          <w:bdr w:val="nil"/>
          <w:lang w:val="fr-FR"/>
        </w:rPr>
        <w:t>ps’</w:t>
      </w:r>
    </w:p>
    <w:p w14:paraId="408F63FB" w14:textId="77777777" w:rsidR="00E35D06" w:rsidRDefault="00E35D06" w:rsidP="00E35D06">
      <w:pPr>
        <w:pStyle w:val="Titre2"/>
        <w:spacing w:before="0" w:line="360" w:lineRule="auto"/>
        <w:contextualSpacing/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</w:pPr>
    </w:p>
    <w:p w14:paraId="05D8F0C7" w14:textId="3BFE7EA4" w:rsidR="006429E0" w:rsidRDefault="00E35D06" w:rsidP="00934296">
      <w:pPr>
        <w:pStyle w:val="Titre2"/>
        <w:spacing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2176AD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6429E0" w:rsidRPr="006429E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Move to the cloud – Migration de l’ensemble des outils de la chaine de l’intégration et déploiement continu sur le</w:t>
      </w:r>
      <w:r w:rsidR="0093429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6429E0" w:rsidRPr="006429E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Cloud</w:t>
      </w:r>
    </w:p>
    <w:p w14:paraId="6328F451" w14:textId="0B70EA4B" w:rsidR="00E35D06" w:rsidRPr="006B1197" w:rsidRDefault="00E35D06" w:rsidP="006429E0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u w:val="single"/>
          <w:lang w:val="fr-FR"/>
        </w:rPr>
      </w:pPr>
      <w:r w:rsidRPr="00752159">
        <w:rPr>
          <w:rFonts w:ascii="Montserrat" w:hAnsi="Montserrat" w:cs="Calibri"/>
          <w:color w:val="2A2A2A" w:themeColor="text1" w:themeShade="80"/>
          <w:sz w:val="20"/>
          <w:szCs w:val="20"/>
          <w:u w:val="single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6 personnes</w:t>
      </w:r>
    </w:p>
    <w:p w14:paraId="1F9FFADD" w14:textId="23FC8396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Comprendre </w:t>
      </w:r>
      <w:r w:rsidR="00556A76"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les différentes offres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de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Cloud 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et les outils DevOps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disponibles en interne : Cloud (AWS, Azure, GCP),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Knowledge</w:t>
      </w:r>
      <w:proofErr w:type="spellEnd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,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Management, Issue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Tracking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, Versioning, CI, CD,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Artifact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Mangement, Package </w:t>
      </w:r>
      <w:proofErr w:type="spellStart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Vulnarability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Monitoring, SAST/DAST</w:t>
      </w:r>
    </w:p>
    <w:p w14:paraId="405266DF" w14:textId="3B17B58F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Définition d’architecture cible en appuyant sur les bonnes pratiques DevOps avec des technologies en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fonction du besoin client : Azure DevOps, SONAR,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CheckMarx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,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VeraCode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="005F3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AKS, </w:t>
      </w:r>
      <w:proofErr w:type="spellStart"/>
      <w:r w:rsidR="005F3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Terraform</w:t>
      </w:r>
      <w:proofErr w:type="spellEnd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</w:t>
      </w:r>
    </w:p>
    <w:p w14:paraId="4845502E" w14:textId="568C7B17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Fournir à la direction les informations permettant d'influencer les orientations et les politiques en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matière de solutions Techniques DevOps.</w:t>
      </w:r>
    </w:p>
    <w:p w14:paraId="2621C3E9" w14:textId="3022DA52" w:rsid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Réalisation de Proof-of-Concept de pipeline d’intégration et déploiement continu sur Azure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Devops</w:t>
      </w:r>
      <w:proofErr w:type="spellEnd"/>
      <w:r w:rsidR="0093429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</w:p>
    <w:p w14:paraId="6141CF88" w14:textId="56E0A57A" w:rsidR="00AF2D6B" w:rsidRPr="00AF2D6B" w:rsidRDefault="00AF2D6B" w:rsidP="00AF2D6B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d’un pipeline de l’intégration continue sur azure DevOps avec Azure Repos, Sonar </w:t>
      </w:r>
      <w:proofErr w:type="spellStart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Qube</w:t>
      </w:r>
      <w:proofErr w:type="spellEnd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et </w:t>
      </w:r>
      <w:proofErr w:type="spellStart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JFrog</w:t>
      </w:r>
      <w:proofErr w:type="spellEnd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49075172" w14:textId="629745C5" w:rsidR="00AF2D6B" w:rsidRPr="00AF2D6B" w:rsidRDefault="00AF2D6B" w:rsidP="00AF2D6B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d’un prototype de pipeline sur Azure </w:t>
      </w:r>
      <w:proofErr w:type="spellStart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Devops</w:t>
      </w:r>
      <w:proofErr w:type="spellEnd"/>
      <w:r w:rsidRPr="00AF2D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de déploiement continu en déployant notre conteneur dans les environnements du développement et de la qualification. </w:t>
      </w:r>
    </w:p>
    <w:p w14:paraId="78659B41" w14:textId="77777777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Participer au planning de roadmap de la migration Cloud</w:t>
      </w:r>
    </w:p>
    <w:p w14:paraId="0416EFA4" w14:textId="611B73D2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Automatiser et orchestrer les différentes chaines d'intégration continue, de compilation et de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livraison, et contribuer à l'automatisation des actes d'administration</w:t>
      </w:r>
    </w:p>
    <w:p w14:paraId="7EF4145B" w14:textId="77777777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Assurer un support aux utilisateurs des plates-formes d'intégration continue et de déploiement</w:t>
      </w:r>
    </w:p>
    <w:p w14:paraId="3443E854" w14:textId="4DECCDE7" w:rsidR="00FA0301" w:rsidRP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Automatiser les tâches récurrentes avec les scripts : </w:t>
      </w:r>
      <w:proofErr w:type="spellStart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Refresh</w:t>
      </w:r>
      <w:proofErr w:type="spellEnd"/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de base de données, Comparateur de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fichiers de très grosse volumétrie pour déterminer les écarts, Migration du SVN au Git</w:t>
      </w:r>
    </w:p>
    <w:p w14:paraId="05F24167" w14:textId="51AE4272" w:rsidR="00FA0301" w:rsidRDefault="00FA0301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A030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Documenter les processus mis en place et assurer les formations nécessaires</w:t>
      </w:r>
    </w:p>
    <w:p w14:paraId="2537F505" w14:textId="441E4DC3" w:rsidR="00556A76" w:rsidRDefault="00556A76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Résoudre les divers problématiques de performances sur les différentes applications.</w:t>
      </w:r>
    </w:p>
    <w:p w14:paraId="599A00BD" w14:textId="65CBBF7A" w:rsidR="00934296" w:rsidRDefault="00934296" w:rsidP="00FA0301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Migrer Jenkins de la version 1.5 à la version 2.2</w:t>
      </w:r>
    </w:p>
    <w:p w14:paraId="5EA63D68" w14:textId="77777777" w:rsidR="00FA0301" w:rsidRPr="00F160AC" w:rsidRDefault="00FA0301" w:rsidP="00FA0301">
      <w:pPr>
        <w:pStyle w:val="Paragraphedeliste"/>
        <w:spacing w:after="240" w:line="360" w:lineRule="auto"/>
        <w:ind w:left="1080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</w:p>
    <w:p w14:paraId="1B0439BF" w14:textId="62841D85" w:rsidR="00E35D06" w:rsidRPr="00AF2D6B" w:rsidRDefault="00E35D06" w:rsidP="00FA0301">
      <w:pPr>
        <w:pStyle w:val="Titre2"/>
        <w:spacing w:before="0" w:line="360" w:lineRule="auto"/>
        <w:contextualSpacing/>
        <w:rPr>
          <w:rFonts w:asciiTheme="minorHAnsi" w:hAnsiTheme="minorHAnsi" w:cs="Calibri"/>
          <w:b/>
          <w:color w:val="2A2A2A" w:themeColor="text1" w:themeShade="80"/>
          <w:sz w:val="20"/>
          <w:szCs w:val="20"/>
          <w:u w:val="single"/>
          <w:lang w:val="fr-FR"/>
        </w:rPr>
      </w:pPr>
      <w:r w:rsidRPr="00AF2D6B">
        <w:rPr>
          <w:rFonts w:asciiTheme="minorHAnsi" w:hAnsiTheme="minorHAnsi" w:cs="Calibri"/>
          <w:b/>
          <w:color w:val="2A2A2A" w:themeColor="text1" w:themeShade="80"/>
          <w:sz w:val="20"/>
          <w:szCs w:val="20"/>
          <w:u w:val="single"/>
          <w:lang w:val="fr-FR"/>
        </w:rPr>
        <w:t>Environnement technique :</w:t>
      </w:r>
    </w:p>
    <w:p w14:paraId="1E4D10FB" w14:textId="3235F2B4" w:rsidR="00FA0301" w:rsidRPr="00AF2D6B" w:rsidRDefault="00FA0301" w:rsidP="00556A76">
      <w:pPr>
        <w:spacing w:after="0"/>
        <w:rPr>
          <w:lang w:val="fr-FR"/>
        </w:rPr>
      </w:pPr>
      <w:r w:rsidRPr="00AF2D6B">
        <w:rPr>
          <w:lang w:val="fr-FR"/>
        </w:rPr>
        <w:t xml:space="preserve">Jenkins 1.562, SVN, GIT-2.28.0, JIRA-7.1.7, </w:t>
      </w:r>
      <w:proofErr w:type="spellStart"/>
      <w:r w:rsidRPr="00AF2D6B">
        <w:rPr>
          <w:lang w:val="fr-FR"/>
        </w:rPr>
        <w:t>Fortify</w:t>
      </w:r>
      <w:proofErr w:type="spellEnd"/>
      <w:r w:rsidRPr="00AF2D6B">
        <w:rPr>
          <w:lang w:val="fr-FR"/>
        </w:rPr>
        <w:t>- 17.20.0183, Unix, Windows 10, RHEL 7.9, Azure</w:t>
      </w:r>
    </w:p>
    <w:p w14:paraId="764BAD65" w14:textId="7ED6E789" w:rsidR="00FA0301" w:rsidRPr="00FA0301" w:rsidRDefault="00FA0301" w:rsidP="00556A76">
      <w:pPr>
        <w:spacing w:after="0"/>
      </w:pPr>
      <w:proofErr w:type="spellStart"/>
      <w:r w:rsidRPr="00FA0301">
        <w:t>Devops</w:t>
      </w:r>
      <w:proofErr w:type="spellEnd"/>
      <w:r w:rsidRPr="00FA0301">
        <w:t xml:space="preserve">, </w:t>
      </w:r>
      <w:proofErr w:type="spellStart"/>
      <w:r w:rsidRPr="00FA0301">
        <w:t>JFrog</w:t>
      </w:r>
      <w:proofErr w:type="spellEnd"/>
      <w:r w:rsidRPr="00FA0301">
        <w:t xml:space="preserve">, </w:t>
      </w:r>
      <w:proofErr w:type="spellStart"/>
      <w:proofErr w:type="gramStart"/>
      <w:r w:rsidRPr="00FA0301">
        <w:t>Nexus,Lifecycle</w:t>
      </w:r>
      <w:proofErr w:type="spellEnd"/>
      <w:proofErr w:type="gramEnd"/>
      <w:r w:rsidRPr="00FA0301">
        <w:t xml:space="preserve">, </w:t>
      </w:r>
      <w:proofErr w:type="spellStart"/>
      <w:r w:rsidRPr="00FA0301">
        <w:t>WhiteSource</w:t>
      </w:r>
      <w:proofErr w:type="spellEnd"/>
      <w:r w:rsidRPr="00FA0301">
        <w:t xml:space="preserve"> Bolt, </w:t>
      </w:r>
      <w:proofErr w:type="spellStart"/>
      <w:r w:rsidRPr="00FA0301">
        <w:t>Checkmarx</w:t>
      </w:r>
      <w:proofErr w:type="spellEnd"/>
      <w:r w:rsidRPr="00FA0301">
        <w:t xml:space="preserve">, </w:t>
      </w:r>
      <w:proofErr w:type="spellStart"/>
      <w:r w:rsidRPr="00FA0301">
        <w:t>Stylecop</w:t>
      </w:r>
      <w:proofErr w:type="spellEnd"/>
      <w:r w:rsidRPr="00FA0301">
        <w:t xml:space="preserve">, Dynatrace, </w:t>
      </w:r>
      <w:r w:rsidR="00FE707A">
        <w:t xml:space="preserve">Docker, </w:t>
      </w:r>
      <w:r w:rsidRPr="00FA0301">
        <w:t>Veracode, Toad</w:t>
      </w:r>
      <w:r w:rsidR="00FE707A">
        <w:t xml:space="preserve"> </w:t>
      </w:r>
      <w:r w:rsidRPr="00FA0301">
        <w:t xml:space="preserve">14.0.75.662, Bash, </w:t>
      </w:r>
      <w:proofErr w:type="spellStart"/>
      <w:r w:rsidRPr="00FA0301">
        <w:t>Powershell</w:t>
      </w:r>
      <w:proofErr w:type="spellEnd"/>
      <w:r w:rsidRPr="00FA0301">
        <w:t>, Oracle 12c, AWS, Microsoft Azure,</w:t>
      </w:r>
      <w:r w:rsidR="00E65F6C">
        <w:t xml:space="preserve"> Terraform</w:t>
      </w:r>
    </w:p>
    <w:p w14:paraId="7C115350" w14:textId="1F850373" w:rsidR="00E35D06" w:rsidRPr="00FA0301" w:rsidRDefault="00E35D06" w:rsidP="001D19F1">
      <w:pPr>
        <w:pStyle w:val="Titre2"/>
        <w:spacing w:before="0" w:line="360" w:lineRule="auto"/>
        <w:contextualSpacing/>
        <w:rPr>
          <w:rFonts w:ascii="Montserrat Medium" w:hAnsi="Montserrat Medium"/>
          <w:color w:val="FF1738"/>
          <w:sz w:val="26"/>
          <w:szCs w:val="26"/>
        </w:rPr>
      </w:pPr>
    </w:p>
    <w:p w14:paraId="481BC7BA" w14:textId="016D617E" w:rsidR="00E35D06" w:rsidRPr="00FA0301" w:rsidRDefault="009A252E" w:rsidP="001D19F1">
      <w:pPr>
        <w:pStyle w:val="Titre2"/>
        <w:spacing w:before="0" w:line="360" w:lineRule="auto"/>
        <w:contextualSpacing/>
        <w:rPr>
          <w:rFonts w:ascii="Montserrat Medium" w:hAnsi="Montserrat Medium"/>
          <w:color w:val="FF1738"/>
          <w:sz w:val="26"/>
          <w:szCs w:val="26"/>
        </w:rPr>
      </w:pPr>
      <w:r w:rsidRPr="00752159">
        <w:rPr>
          <w:rFonts w:eastAsia="Times New Roman" w:cs="Times New Roman"/>
          <w:b/>
          <w:bCs/>
          <w:caps/>
          <w:noProof/>
          <w:color w:val="36B4BE"/>
          <w:spacing w:val="10"/>
          <w:sz w:val="36"/>
          <w:szCs w:val="36"/>
          <w:lang w:eastAsia="fr-FR"/>
        </w:rPr>
        <mc:AlternateContent>
          <mc:Choice Requires="wps">
            <w:drawing>
              <wp:anchor distT="50800" distB="50800" distL="50800" distR="50800" simplePos="0" relativeHeight="251725824" behindDoc="0" locked="0" layoutInCell="1" allowOverlap="1" wp14:anchorId="042731A9" wp14:editId="4A403189">
                <wp:simplePos x="0" y="0"/>
                <wp:positionH relativeFrom="margin">
                  <wp:posOffset>-264795</wp:posOffset>
                </wp:positionH>
                <wp:positionV relativeFrom="line">
                  <wp:posOffset>374015</wp:posOffset>
                </wp:positionV>
                <wp:extent cx="0" cy="6069965"/>
                <wp:effectExtent l="0" t="0" r="12700" b="13335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96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E1BE0" id="officeArt object" o:spid="_x0000_s1026" style="position:absolute;z-index:25172582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20.85pt,29.45pt" to="-20.85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58D6471D" w14:textId="3066DA98" w:rsidR="00C00471" w:rsidRPr="00752159" w:rsidRDefault="009124A8" w:rsidP="001D19F1">
      <w:pPr>
        <w:pStyle w:val="Titre2"/>
        <w:spacing w:before="0" w:line="360" w:lineRule="auto"/>
        <w:contextualSpacing/>
        <w:rPr>
          <w:rFonts w:ascii="Montserrat Light" w:hAnsi="Montserrat Light"/>
          <w:color w:val="2A2A2A" w:themeColor="text1" w:themeShade="80"/>
          <w:sz w:val="26"/>
          <w:szCs w:val="26"/>
          <w:lang w:val="fr-FR"/>
        </w:rPr>
      </w:pPr>
      <w:r w:rsidRPr="00752159">
        <w:rPr>
          <w:rFonts w:ascii="Montserrat Medium" w:hAnsi="Montserrat Medium"/>
          <w:color w:val="FF1738"/>
          <w:sz w:val="26"/>
          <w:szCs w:val="26"/>
          <w:lang w:val="fr-FR"/>
        </w:rPr>
        <w:t xml:space="preserve">BNP PARIBAS </w:t>
      </w:r>
      <w:r w:rsidR="0074659F">
        <w:rPr>
          <w:rFonts w:ascii="Montserrat Medium" w:hAnsi="Montserrat Medium"/>
          <w:color w:val="FF1738"/>
          <w:sz w:val="26"/>
          <w:szCs w:val="26"/>
          <w:lang w:val="fr-FR"/>
        </w:rPr>
        <w:t>CARDIF</w:t>
      </w:r>
      <w:r w:rsidR="0013137D" w:rsidRPr="00752159">
        <w:rPr>
          <w:rFonts w:ascii="Montserrat Medium" w:hAnsi="Montserrat Medium"/>
          <w:color w:val="FF1738"/>
          <w:sz w:val="26"/>
          <w:szCs w:val="26"/>
          <w:lang w:val="fr-FR"/>
        </w:rPr>
        <w:t xml:space="preserve"> –</w:t>
      </w:r>
      <w:r w:rsidR="0013137D" w:rsidRPr="00752159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="0013137D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D</w:t>
      </w:r>
      <w:r w:rsidR="006B1197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e</w:t>
      </w:r>
      <w:r w:rsidR="0013137D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 xml:space="preserve"> </w:t>
      </w:r>
      <w:r w:rsidR="00CC5C63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0</w:t>
      </w:r>
      <w:r w:rsidR="00665C3C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7</w:t>
      </w:r>
      <w:r w:rsidR="0013137D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/201</w:t>
      </w:r>
      <w:r w:rsidR="00665C3C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>8</w:t>
      </w:r>
      <w:r w:rsidR="006B1197" w:rsidRPr="00681CA1">
        <w:rPr>
          <w:rFonts w:ascii="Montserrat" w:hAnsi="Montserrat"/>
          <w:b/>
          <w:bCs/>
          <w:color w:val="FF1738"/>
          <w:sz w:val="26"/>
          <w:szCs w:val="26"/>
          <w:lang w:val="fr-FR"/>
        </w:rPr>
        <w:t xml:space="preserve"> à </w:t>
      </w:r>
      <w:r w:rsidR="008E7708">
        <w:rPr>
          <w:rFonts w:ascii="Montserrat" w:hAnsi="Montserrat"/>
          <w:b/>
          <w:bCs/>
          <w:color w:val="FF1738"/>
          <w:sz w:val="26"/>
          <w:szCs w:val="26"/>
          <w:lang w:val="fr-FR"/>
        </w:rPr>
        <w:t>05/2020</w:t>
      </w:r>
      <w:r w:rsidR="006B1197">
        <w:rPr>
          <w:rFonts w:ascii="Montserrat" w:hAnsi="Montserrat"/>
          <w:b/>
          <w:bCs/>
          <w:color w:val="FF1738"/>
          <w:sz w:val="26"/>
          <w:szCs w:val="26"/>
          <w:lang w:val="fr-FR"/>
        </w:rPr>
        <w:t xml:space="preserve"> </w:t>
      </w:r>
      <w:r w:rsidR="00C175A8" w:rsidRPr="00752159">
        <w:rPr>
          <w:rFonts w:ascii="Montserrat" w:eastAsia="Arial Unicode MS" w:hAnsi="Montserrat" w:cs="Arial Unicode MS"/>
          <w:color w:val="525252"/>
          <w:sz w:val="32"/>
          <w:szCs w:val="32"/>
          <w:lang w:val="fr-FR"/>
        </w:rPr>
        <w:br/>
      </w:r>
      <w:r w:rsidR="008A1DAA">
        <w:rPr>
          <w:rFonts w:ascii="Montserrat" w:hAnsi="Montserrat"/>
          <w:b/>
          <w:bCs/>
          <w:sz w:val="20"/>
          <w:szCs w:val="20"/>
          <w:bdr w:val="nil"/>
          <w:lang w:val="fr-FR"/>
        </w:rPr>
        <w:t>Architecte Solution</w:t>
      </w:r>
      <w:r w:rsidR="00F57BE7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– </w:t>
      </w:r>
      <w:r w:rsidR="00FE058A">
        <w:rPr>
          <w:rFonts w:ascii="Montserrat" w:hAnsi="Montserrat"/>
          <w:b/>
          <w:bCs/>
          <w:sz w:val="20"/>
          <w:szCs w:val="20"/>
          <w:bdr w:val="nil"/>
          <w:lang w:val="fr-FR"/>
        </w:rPr>
        <w:t>Équipe</w:t>
      </w:r>
      <w:r w:rsidR="00F57BE7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</w:t>
      </w:r>
      <w:r w:rsidR="007B28CA">
        <w:rPr>
          <w:rFonts w:ascii="Montserrat" w:hAnsi="Montserrat"/>
          <w:b/>
          <w:bCs/>
          <w:sz w:val="20"/>
          <w:szCs w:val="20"/>
          <w:bdr w:val="nil"/>
          <w:lang w:val="fr-FR"/>
        </w:rPr>
        <w:t>‘</w:t>
      </w:r>
      <w:r w:rsidR="00F57BE7">
        <w:rPr>
          <w:rFonts w:ascii="Montserrat" w:hAnsi="Montserrat"/>
          <w:b/>
          <w:bCs/>
          <w:sz w:val="20"/>
          <w:szCs w:val="20"/>
          <w:bdr w:val="nil"/>
          <w:lang w:val="fr-FR"/>
        </w:rPr>
        <w:t>Support Outils Technologies</w:t>
      </w:r>
      <w:r w:rsidR="007B28CA">
        <w:rPr>
          <w:rFonts w:ascii="Montserrat" w:hAnsi="Montserrat"/>
          <w:b/>
          <w:bCs/>
          <w:sz w:val="20"/>
          <w:szCs w:val="20"/>
          <w:bdr w:val="nil"/>
          <w:lang w:val="fr-FR"/>
        </w:rPr>
        <w:t>’</w:t>
      </w:r>
      <w:r w:rsidR="009009E2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et DevOps</w:t>
      </w:r>
    </w:p>
    <w:p w14:paraId="1B2F1F8F" w14:textId="77777777" w:rsidR="00297A6A" w:rsidRDefault="00297A6A" w:rsidP="001D19F1">
      <w:pPr>
        <w:pStyle w:val="Titre2"/>
        <w:spacing w:before="0" w:line="360" w:lineRule="auto"/>
        <w:contextualSpacing/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</w:pPr>
    </w:p>
    <w:p w14:paraId="3CB78137" w14:textId="5AF1DB84" w:rsidR="006B1197" w:rsidRDefault="004C3DC9" w:rsidP="001D19F1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u w:val="single"/>
          <w:lang w:val="fr-FR"/>
        </w:rPr>
      </w:pP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2176AD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DF5DF8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</w:t>
      </w:r>
      <w:r w:rsidR="0074659F" w:rsidRP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u sein du service </w:t>
      </w:r>
      <w:r w:rsid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Socles et Outils</w:t>
      </w:r>
      <w:r w:rsidR="0074659F" w:rsidRP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dans l’équipe d’expertise </w:t>
      </w:r>
      <w:r w:rsidR="009009E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transverse pour encadrer les bonnes pratiques</w:t>
      </w:r>
      <w:r w:rsidR="0074659F" w:rsidRP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9009E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du groupe et gestion d’outils DevOps</w:t>
      </w:r>
      <w:r w:rsidR="0074659F" w:rsidRPr="007465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.</w:t>
      </w:r>
    </w:p>
    <w:p w14:paraId="38E75854" w14:textId="2193C349" w:rsidR="004C3DC9" w:rsidRPr="006B1197" w:rsidRDefault="00DF5DF8" w:rsidP="001D19F1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u w:val="single"/>
          <w:lang w:val="fr-FR"/>
        </w:rPr>
      </w:pPr>
      <w:r w:rsidRPr="00752159">
        <w:rPr>
          <w:rFonts w:ascii="Montserrat" w:hAnsi="Montserrat" w:cs="Calibri"/>
          <w:color w:val="2A2A2A" w:themeColor="text1" w:themeShade="80"/>
          <w:sz w:val="20"/>
          <w:szCs w:val="20"/>
          <w:u w:val="single"/>
          <w:lang w:val="fr-FR"/>
        </w:rPr>
        <w:br/>
      </w:r>
      <w:r w:rsidR="004C3DC9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bookmarkStart w:id="0" w:name="_Hlk488078940"/>
      <w:r w:rsidR="004C3DC9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="004C3DC9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6 personnes</w:t>
      </w:r>
    </w:p>
    <w:p w14:paraId="38301166" w14:textId="56AC4879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Accompagnement à la définition de </w:t>
      </w:r>
      <w:proofErr w:type="spellStart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backlog</w:t>
      </w:r>
      <w:proofErr w:type="spellEnd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lors des sprint planning et </w:t>
      </w:r>
      <w:r w:rsidR="00983DFE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à la 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création des taches.</w:t>
      </w:r>
    </w:p>
    <w:p w14:paraId="6AE6140D" w14:textId="24C83BCC" w:rsidR="00395C70" w:rsidRPr="00395C70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395C70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Gestionnaire de l’outil Zabbix pour surveiller l'état de </w:t>
      </w:r>
      <w:r w:rsidR="00534BCE" w:rsidRPr="00395C70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divers </w:t>
      </w:r>
      <w:r w:rsidR="00534BCE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serveurs</w:t>
      </w:r>
      <w:r w:rsidRPr="00395C70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et autres matériels réseau : administration des autres utilisateurs, configuration </w:t>
      </w:r>
      <w:r w:rsidR="0075042E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de </w:t>
      </w:r>
      <w:r w:rsidRPr="00395C70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Zabbix pour créer des graphes et des alertes.</w:t>
      </w:r>
    </w:p>
    <w:p w14:paraId="5BFD15FC" w14:textId="7F64E3B3" w:rsidR="00395C70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Appliquer l'approche DevOps : </w:t>
      </w:r>
      <w:r w:rsidR="009B15E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="009B15ED" w:rsidRPr="009B15E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de pipelines CI-CD sous </w:t>
      </w:r>
      <w:proofErr w:type="spellStart"/>
      <w:r w:rsidR="009B15ED" w:rsidRPr="009B15E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Kubernetes</w:t>
      </w:r>
      <w:proofErr w:type="spellEnd"/>
      <w:r w:rsidR="009B15ED" w:rsidRPr="009B15E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 Docker, Cloud IBM</w:t>
      </w:r>
      <w:r w:rsidR="009B15E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capables de gérer les cycles d’intégrations, </w:t>
      </w:r>
      <w:proofErr w:type="gramStart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être en charge</w:t>
      </w:r>
      <w:proofErr w:type="gramEnd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du bon fonctionnement et de la maintenance des plateformes d'intégration continue.</w:t>
      </w:r>
    </w:p>
    <w:p w14:paraId="400E2A97" w14:textId="7F524668" w:rsidR="00395C70" w:rsidRPr="00F160AC" w:rsidRDefault="005C297A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Création</w:t>
      </w:r>
      <w:r w:rsidR="00E31E3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de</w:t>
      </w:r>
      <w:r w:rsidR="00395C70"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solution générique pour 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faciliter l’authentification par Smart </w:t>
      </w:r>
      <w:proofErr w:type="spellStart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Card</w:t>
      </w:r>
      <w:proofErr w:type="spellEnd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en </w:t>
      </w:r>
      <w:proofErr w:type="spellStart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integrant</w:t>
      </w:r>
      <w:proofErr w:type="spellEnd"/>
      <w:r w:rsidR="00395C70"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l'authentification forte via SAML ensuite participer aux travaux transverses pour intégrer la librairie aux diverses applications au niveau </w:t>
      </w:r>
      <w:proofErr w:type="spellStart"/>
      <w:r w:rsidR="000509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Cardif</w:t>
      </w:r>
      <w:proofErr w:type="spellEnd"/>
      <w:r w:rsidR="000509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et</w:t>
      </w:r>
      <w:r w:rsidR="00E31E3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="0005096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à la filiale Benelux.</w:t>
      </w:r>
    </w:p>
    <w:p w14:paraId="5092B27C" w14:textId="22FC3F2D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Création d</w:t>
      </w:r>
      <w:r w:rsidR="00C0238F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 l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ibrairie</w:t>
      </w:r>
      <w:r w:rsidR="00C0238F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pour sécuriser le </w:t>
      </w:r>
      <w:r w:rsidR="00777BAD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B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ackend avec échange sécurisé de jetons via JWT.</w:t>
      </w:r>
    </w:p>
    <w:p w14:paraId="7D211E2B" w14:textId="484FF9D6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Effectuer la veille technologique en identifiant les tendances pertinentes du marché de l’IT et les intégrer dans l’écosystème : OWASP, </w:t>
      </w:r>
      <w:proofErr w:type="spellStart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Dependency</w:t>
      </w:r>
      <w:proofErr w:type="spellEnd"/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Check, Drupal, SAML, JWT</w:t>
      </w:r>
      <w:r w:rsidR="002A63C7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, Nexus Life Cycle</w:t>
      </w:r>
    </w:p>
    <w:p w14:paraId="69EF36F7" w14:textId="3551FA65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Piloter la correction de vulnérabilités Qualys</w:t>
      </w:r>
      <w:r w:rsidR="00DE6E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75E29484" w14:textId="7155EBC7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Conseiller et référer sur le langage Java, les technologies Web, les outils de développement associés auprès des équipes de développement,</w:t>
      </w:r>
    </w:p>
    <w:p w14:paraId="1603AA36" w14:textId="0C4D88E0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Contribuer à la maintenance et l’évolution de socle de développement Java / Java EE / Web</w:t>
      </w:r>
      <w:r w:rsidR="00D347E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et les Normes et Standards</w:t>
      </w:r>
      <w:r w:rsidR="00D347E6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5DBAA584" w14:textId="54BB50D3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Réalisation de Proof-of-Concept </w:t>
      </w:r>
      <w:r w:rsid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avec des divers technologiques notamment en Spring Boot</w:t>
      </w:r>
      <w:r w:rsidR="0055020B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et Kafka</w:t>
      </w:r>
      <w:r w:rsid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4D481BE8" w14:textId="4BA5C411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Animer les conférences 13-14 en interne pour faire monter en compétence les collaborateurs sur les tendances technologiques</w:t>
      </w:r>
      <w:r w:rsidR="00BB444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1DD3939D" w14:textId="3D6909FF" w:rsidR="00395C70" w:rsidRPr="00F160AC" w:rsidRDefault="00395C70" w:rsidP="00F160AC">
      <w:pPr>
        <w:pStyle w:val="Paragraphedeliste"/>
        <w:numPr>
          <w:ilvl w:val="0"/>
          <w:numId w:val="19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F160A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Apport d'expertise et réalisation d'interventions de Support auprès des projets et des équipes applicatives.</w:t>
      </w:r>
    </w:p>
    <w:bookmarkEnd w:id="0"/>
    <w:p w14:paraId="64F7714C" w14:textId="65227028" w:rsidR="00780CE3" w:rsidRPr="002176AD" w:rsidRDefault="00780CE3" w:rsidP="00F160AC">
      <w:pPr>
        <w:pStyle w:val="Titre2"/>
        <w:spacing w:before="0" w:line="360" w:lineRule="auto"/>
        <w:contextualSpacing/>
        <w:rPr>
          <w:rFonts w:ascii="Montserrat" w:hAnsi="Montserrat" w:cs="Calibri"/>
          <w:b/>
          <w:color w:val="2A2A2A" w:themeColor="text1" w:themeShade="80"/>
          <w:sz w:val="20"/>
          <w:szCs w:val="20"/>
          <w:u w:val="single"/>
        </w:rPr>
      </w:pPr>
      <w:proofErr w:type="spellStart"/>
      <w:r w:rsidRPr="002176AD">
        <w:rPr>
          <w:rFonts w:ascii="Montserrat" w:hAnsi="Montserrat" w:cs="Calibri"/>
          <w:b/>
          <w:color w:val="2A2A2A" w:themeColor="text1" w:themeShade="80"/>
          <w:sz w:val="20"/>
          <w:szCs w:val="20"/>
          <w:u w:val="single"/>
        </w:rPr>
        <w:t>Environnement</w:t>
      </w:r>
      <w:proofErr w:type="spellEnd"/>
      <w:r w:rsidRPr="002176AD">
        <w:rPr>
          <w:rFonts w:ascii="Montserrat" w:hAnsi="Montserrat" w:cs="Calibri"/>
          <w:b/>
          <w:color w:val="2A2A2A" w:themeColor="text1" w:themeShade="80"/>
          <w:sz w:val="20"/>
          <w:szCs w:val="20"/>
          <w:u w:val="single"/>
        </w:rPr>
        <w:t xml:space="preserve"> </w:t>
      </w:r>
      <w:proofErr w:type="gramStart"/>
      <w:r w:rsidR="002176AD" w:rsidRPr="002176AD">
        <w:rPr>
          <w:rFonts w:ascii="Montserrat" w:hAnsi="Montserrat" w:cs="Calibri"/>
          <w:b/>
          <w:color w:val="2A2A2A" w:themeColor="text1" w:themeShade="80"/>
          <w:sz w:val="20"/>
          <w:szCs w:val="20"/>
          <w:u w:val="single"/>
        </w:rPr>
        <w:t>technique :</w:t>
      </w:r>
      <w:proofErr w:type="gramEnd"/>
      <w:r w:rsidRPr="002176AD">
        <w:rPr>
          <w:rFonts w:ascii="Montserrat" w:hAnsi="Montserrat" w:cs="Calibri"/>
          <w:b/>
          <w:color w:val="2A2A2A" w:themeColor="text1" w:themeShade="80"/>
          <w:sz w:val="20"/>
          <w:szCs w:val="20"/>
          <w:u w:val="single"/>
        </w:rPr>
        <w:t xml:space="preserve"> </w:t>
      </w:r>
    </w:p>
    <w:p w14:paraId="4C239E6A" w14:textId="58832948" w:rsidR="00F160AC" w:rsidRPr="00863EFB" w:rsidRDefault="00F160AC" w:rsidP="00F160AC">
      <w:r w:rsidRPr="00863EFB">
        <w:t>WAS Liberty 17.0.0.3, Tomcat v7.0, oraclejdk-x64-8, spring-boot 2.0.</w:t>
      </w:r>
      <w:proofErr w:type="gramStart"/>
      <w:r w:rsidRPr="00863EFB">
        <w:t>0.RELEASE</w:t>
      </w:r>
      <w:proofErr w:type="gramEnd"/>
      <w:r w:rsidRPr="00863EFB">
        <w:t xml:space="preserve">, Apache Maven 3.5.2, Oracle 11, Angular 6, h2 1.4.191,spring-security 5.1.1.RELEASE, </w:t>
      </w:r>
      <w:proofErr w:type="spellStart"/>
      <w:r w:rsidRPr="00863EFB">
        <w:t>Opensaml</w:t>
      </w:r>
      <w:proofErr w:type="spellEnd"/>
      <w:r w:rsidRPr="00863EFB">
        <w:t xml:space="preserve"> 2.6.4, spring-security-saml2 1.0.3.RELEASE, Postman, </w:t>
      </w:r>
      <w:proofErr w:type="spellStart"/>
      <w:r w:rsidRPr="00863EFB">
        <w:t>GitExtensions</w:t>
      </w:r>
      <w:proofErr w:type="spellEnd"/>
      <w:r w:rsidRPr="00863EFB">
        <w:t xml:space="preserve">, Eclipse Oxygen 4.7.0, WAF, </w:t>
      </w:r>
      <w:r w:rsidR="00E65F6C">
        <w:t xml:space="preserve">Terraform, </w:t>
      </w:r>
      <w:r w:rsidRPr="00863EFB">
        <w:t xml:space="preserve">Linux </w:t>
      </w:r>
      <w:proofErr w:type="spellStart"/>
      <w:r w:rsidRPr="00863EFB">
        <w:t>Redhat</w:t>
      </w:r>
      <w:proofErr w:type="spellEnd"/>
      <w:r w:rsidRPr="00863EFB">
        <w:t xml:space="preserve"> 6.6 , Zabbix 3.0.4, Nexus Repository Manager 3.6.2-01, GitLab 9.0.5, Jenkins 2.73.2, REST, SOAP, Kubernetes, Docker, Kafka, SonarQube, Groovy</w:t>
      </w:r>
      <w:r w:rsidR="00B705CD">
        <w:t xml:space="preserve">, Cloud IBM, </w:t>
      </w:r>
    </w:p>
    <w:p w14:paraId="58584719" w14:textId="730CB674" w:rsidR="006F02AB" w:rsidRDefault="006F02AB">
      <w:pPr>
        <w:spacing w:after="120" w:line="264" w:lineRule="auto"/>
      </w:pPr>
    </w:p>
    <w:p w14:paraId="49C06C30" w14:textId="77777777" w:rsidR="00712B36" w:rsidRDefault="00712B36">
      <w:pPr>
        <w:spacing w:after="120" w:line="264" w:lineRule="auto"/>
      </w:pPr>
    </w:p>
    <w:p w14:paraId="4DAC77A0" w14:textId="6B430EAA" w:rsidR="006F02AB" w:rsidRPr="005A5A06" w:rsidRDefault="00CC5C63" w:rsidP="005A5A06">
      <w:pPr>
        <w:pStyle w:val="Titre2"/>
        <w:spacing w:line="360" w:lineRule="auto"/>
        <w:contextualSpacing/>
        <w:rPr>
          <w:rFonts w:ascii="Montserrat Light" w:hAnsi="Montserrat Light"/>
          <w:color w:val="FF1738"/>
          <w:sz w:val="26"/>
          <w:szCs w:val="26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2A2A2A" w:themeColor="text1" w:themeShade="80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695104" behindDoc="0" locked="0" layoutInCell="1" allowOverlap="1" wp14:anchorId="31B0F188" wp14:editId="42340E4A">
                <wp:simplePos x="0" y="0"/>
                <wp:positionH relativeFrom="margin">
                  <wp:posOffset>-219150</wp:posOffset>
                </wp:positionH>
                <wp:positionV relativeFrom="line">
                  <wp:posOffset>62130</wp:posOffset>
                </wp:positionV>
                <wp:extent cx="0" cy="4980305"/>
                <wp:effectExtent l="0" t="0" r="12700" b="10795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30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8025D" id="officeArt object" o:spid="_x0000_s1026" style="position:absolute;z-index:25169510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7.25pt,4.9pt" to="-17.25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6F02AB" w:rsidRPr="006F02AB">
        <w:rPr>
          <w:rFonts w:ascii="Montserrat Light" w:hAnsi="Montserrat Light"/>
          <w:color w:val="FF1738"/>
          <w:sz w:val="26"/>
          <w:szCs w:val="26"/>
          <w:lang w:val="fr-FR"/>
        </w:rPr>
        <w:t>HSBC GBM</w:t>
      </w:r>
      <w:r w:rsidR="00CA0319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="006F02AB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– </w:t>
      </w:r>
      <w:r w:rsidR="001A424A">
        <w:rPr>
          <w:rFonts w:ascii="Montserrat" w:hAnsi="Montserrat"/>
          <w:b/>
          <w:bCs/>
          <w:color w:val="FF1738"/>
          <w:szCs w:val="22"/>
          <w:lang w:val="fr-FR"/>
        </w:rPr>
        <w:t>10/</w:t>
      </w:r>
      <w:r w:rsidR="00F90A94" w:rsidRPr="00F90A94">
        <w:rPr>
          <w:rFonts w:ascii="Montserrat" w:hAnsi="Montserrat"/>
          <w:b/>
          <w:bCs/>
          <w:color w:val="FF1738"/>
          <w:szCs w:val="22"/>
          <w:lang w:val="fr-FR"/>
        </w:rPr>
        <w:t xml:space="preserve">2016 </w:t>
      </w:r>
      <w:r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="00F90A94" w:rsidRPr="00F90A94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1A424A">
        <w:rPr>
          <w:rFonts w:ascii="Montserrat" w:hAnsi="Montserrat"/>
          <w:b/>
          <w:bCs/>
          <w:color w:val="FF1738"/>
          <w:szCs w:val="22"/>
          <w:lang w:val="fr-FR"/>
        </w:rPr>
        <w:t>06/</w:t>
      </w:r>
      <w:r w:rsidR="00F90A94" w:rsidRPr="00F90A94">
        <w:rPr>
          <w:rFonts w:ascii="Montserrat" w:hAnsi="Montserrat"/>
          <w:b/>
          <w:bCs/>
          <w:color w:val="FF1738"/>
          <w:szCs w:val="22"/>
          <w:lang w:val="fr-FR"/>
        </w:rPr>
        <w:t>2018</w:t>
      </w:r>
      <w:r w:rsidR="006F02AB"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B012C0">
        <w:rPr>
          <w:rFonts w:ascii="Montserrat" w:hAnsi="Montserrat"/>
          <w:b/>
          <w:bCs/>
          <w:sz w:val="20"/>
          <w:szCs w:val="20"/>
          <w:bdr w:val="nil"/>
          <w:lang w:val="fr-FR"/>
        </w:rPr>
        <w:t>Tech Lead</w:t>
      </w:r>
      <w:r w:rsidR="006F02AB"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– </w:t>
      </w:r>
      <w:r w:rsidR="00BD77D3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BackOffice de </w:t>
      </w:r>
      <w:r w:rsidR="006F02AB"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t>salle de marché</w:t>
      </w:r>
      <w:r w:rsidR="006F02AB" w:rsidRPr="00752159">
        <w:rPr>
          <w:rFonts w:ascii="Montserrat" w:hAnsi="Montserrat"/>
          <w:b/>
          <w:bCs/>
          <w:sz w:val="20"/>
          <w:szCs w:val="20"/>
          <w:u w:val="single"/>
          <w:bdr w:val="nil"/>
          <w:lang w:val="fr-FR"/>
        </w:rPr>
        <w:t xml:space="preserve"> </w:t>
      </w:r>
      <w:r w:rsidR="006F02AB" w:rsidRPr="00752159">
        <w:rPr>
          <w:rFonts w:ascii="Montserrat" w:hAnsi="Montserrat"/>
          <w:b/>
          <w:bCs/>
          <w:sz w:val="20"/>
          <w:szCs w:val="20"/>
          <w:u w:val="single"/>
          <w:bdr w:val="nil"/>
          <w:lang w:val="fr-FR"/>
        </w:rPr>
        <w:br/>
      </w:r>
      <w:r w:rsidR="006F02AB" w:rsidRPr="00752159">
        <w:rPr>
          <w:rFonts w:ascii="Montserrat" w:hAnsi="Montserrat"/>
          <w:b/>
          <w:bCs/>
          <w:sz w:val="20"/>
          <w:szCs w:val="20"/>
          <w:u w:val="single"/>
          <w:bdr w:val="nil"/>
          <w:lang w:val="fr-FR"/>
        </w:rPr>
        <w:br/>
      </w:r>
      <w:r w:rsidR="006F02AB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="006F02AB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="006F02AB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6F02AB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AD1B56" w:rsidRPr="00AD1B5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Migration de servers de Paris vers Londres</w:t>
      </w:r>
      <w:r w:rsidR="006F02AB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4C6E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et </w:t>
      </w:r>
      <w:r w:rsidR="00E17B3D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r</w:t>
      </w:r>
      <w:r w:rsidR="004C6E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efonte de GUI </w:t>
      </w:r>
      <w:r w:rsidR="006F02AB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d’</w:t>
      </w:r>
      <w:r w:rsidR="006F02A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un backoffice d</w:t>
      </w:r>
      <w:r w:rsidR="0089203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e</w:t>
      </w:r>
      <w:r w:rsidR="006F02AB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salle de marché composée d’une </w:t>
      </w:r>
      <w:r w:rsidR="006F02AB" w:rsidRPr="006F02A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équipe internationale à Paris, </w:t>
      </w:r>
      <w:r w:rsidR="00EB76D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Pologne</w:t>
      </w:r>
      <w:r w:rsidR="006F02AB" w:rsidRPr="006F02A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et </w:t>
      </w:r>
      <w:r w:rsidR="00EB76D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Inde.</w:t>
      </w:r>
    </w:p>
    <w:p w14:paraId="6C762464" w14:textId="751AFC55" w:rsidR="006F02AB" w:rsidRPr="00752159" w:rsidRDefault="006F02AB" w:rsidP="006F02AB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CC3033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12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personnes</w:t>
      </w:r>
    </w:p>
    <w:p w14:paraId="4A392D39" w14:textId="7512F25C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Fournir l'assistance au chef de projets dans l’expression des besoins techniques du projet FAME pour l'ensemble des applications cibles et les batch du département Finance IT.</w:t>
      </w:r>
    </w:p>
    <w:p w14:paraId="0E88CB1D" w14:textId="64CCAC75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Accompagner les équipes d'offshore et de production - dans les phases de réalisation et déploiement.</w:t>
      </w:r>
    </w:p>
    <w:p w14:paraId="30E4BE20" w14:textId="0F8BF789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Configuration, suivi et optimisation de jobs Control M.</w:t>
      </w:r>
    </w:p>
    <w:p w14:paraId="525E9A01" w14:textId="66F282A9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Participer au développement, essentiellement sur </w:t>
      </w:r>
      <w:r w:rsidR="00737327"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la partie composante</w:t>
      </w: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génériques et assemblage des composants</w:t>
      </w:r>
    </w:p>
    <w:p w14:paraId="1247040A" w14:textId="2C66DA05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proofErr w:type="spellStart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Reporting</w:t>
      </w:r>
      <w:proofErr w:type="spellEnd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quotidien en anglais au Product </w:t>
      </w:r>
      <w:proofErr w:type="spellStart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Owner</w:t>
      </w:r>
      <w:proofErr w:type="spellEnd"/>
    </w:p>
    <w:p w14:paraId="4972A7C8" w14:textId="55502644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Rédaction de scenario de test pour les batch.</w:t>
      </w:r>
    </w:p>
    <w:p w14:paraId="4E9B8DAE" w14:textId="6096370E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Rédaction des livrables documentaires projet en anglais (architecture, design, tests)</w:t>
      </w:r>
    </w:p>
    <w:p w14:paraId="409726E0" w14:textId="77777777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Migrer le serveur WAS vers Liberty </w:t>
      </w:r>
      <w:proofErr w:type="spellStart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Core</w:t>
      </w:r>
      <w:proofErr w:type="spellEnd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01BB30FA" w14:textId="6D8F2956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Préparation du serveur cible Windows 2012.</w:t>
      </w:r>
    </w:p>
    <w:p w14:paraId="055292E2" w14:textId="67D8ECB9" w:rsidR="000F71E1" w:rsidRPr="000F71E1" w:rsidRDefault="000F71E1" w:rsidP="000F71E1">
      <w:pPr>
        <w:pStyle w:val="Paragraphedeliste"/>
        <w:numPr>
          <w:ilvl w:val="0"/>
          <w:numId w:val="23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de système d’authentification par LDAP via 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</w:t>
      </w: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pring</w:t>
      </w: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  <w:proofErr w:type="spellStart"/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</w:t>
      </w:r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ecurity</w:t>
      </w:r>
      <w:proofErr w:type="spellEnd"/>
      <w:r w:rsidRPr="000F71E1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3FCF4BEB" w14:textId="77777777" w:rsidR="005D1991" w:rsidRPr="00752159" w:rsidRDefault="005D1991" w:rsidP="0025623C">
      <w:pPr>
        <w:pStyle w:val="Paragraphedeliste"/>
        <w:spacing w:after="240" w:line="360" w:lineRule="auto"/>
        <w:ind w:left="1080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</w:p>
    <w:p w14:paraId="0F6CBB44" w14:textId="77777777" w:rsidR="0025623C" w:rsidRPr="00CE2B0E" w:rsidRDefault="006F02AB" w:rsidP="006F02AB">
      <w:pPr>
        <w:spacing w:after="120" w:line="264" w:lineRule="auto"/>
        <w:rPr>
          <w:rFonts w:ascii="Montserrat" w:eastAsiaTheme="majorEastAsia" w:hAnsi="Montserrat" w:cs="Calibri"/>
          <w:color w:val="2A2A2A" w:themeColor="text1" w:themeShade="80"/>
        </w:rPr>
      </w:pPr>
      <w:proofErr w:type="spellStart"/>
      <w:r w:rsidRPr="00CE2B0E">
        <w:rPr>
          <w:rFonts w:ascii="Montserrat" w:hAnsi="Montserrat" w:cs="Calibri"/>
          <w:b/>
          <w:bCs/>
          <w:color w:val="2A2A2A" w:themeColor="text1" w:themeShade="80"/>
          <w:u w:val="single"/>
        </w:rPr>
        <w:t>Environnement</w:t>
      </w:r>
      <w:proofErr w:type="spellEnd"/>
      <w:r w:rsidRPr="00CE2B0E">
        <w:rPr>
          <w:rFonts w:ascii="Montserrat" w:hAnsi="Montserrat" w:cs="Calibri"/>
          <w:b/>
          <w:bCs/>
          <w:color w:val="2A2A2A" w:themeColor="text1" w:themeShade="80"/>
          <w:u w:val="single"/>
        </w:rPr>
        <w:t xml:space="preserve"> technique / </w:t>
      </w:r>
      <w:proofErr w:type="spellStart"/>
      <w:r w:rsidRPr="00CE2B0E">
        <w:rPr>
          <w:rFonts w:ascii="Montserrat" w:hAnsi="Montserrat" w:cs="Calibri"/>
          <w:b/>
          <w:bCs/>
          <w:color w:val="2A2A2A" w:themeColor="text1" w:themeShade="80"/>
          <w:u w:val="single"/>
        </w:rPr>
        <w:t>fonctionnel</w:t>
      </w:r>
      <w:proofErr w:type="spellEnd"/>
      <w:r w:rsidRPr="00CE2B0E">
        <w:rPr>
          <w:rFonts w:ascii="Montserrat" w:hAnsi="Montserrat" w:cs="Calibri"/>
          <w:b/>
          <w:bCs/>
          <w:color w:val="2A2A2A" w:themeColor="text1" w:themeShade="80"/>
          <w:u w:val="single"/>
        </w:rPr>
        <w:t xml:space="preserve"> / </w:t>
      </w:r>
      <w:proofErr w:type="spellStart"/>
      <w:proofErr w:type="gramStart"/>
      <w:r w:rsidRPr="00CE2B0E">
        <w:rPr>
          <w:rFonts w:ascii="Montserrat" w:hAnsi="Montserrat" w:cs="Calibri"/>
          <w:b/>
          <w:bCs/>
          <w:color w:val="2A2A2A" w:themeColor="text1" w:themeShade="80"/>
          <w:u w:val="single"/>
        </w:rPr>
        <w:t>méthodologie</w:t>
      </w:r>
      <w:proofErr w:type="spellEnd"/>
      <w:r w:rsidRPr="00CE2B0E">
        <w:rPr>
          <w:rFonts w:ascii="Montserrat" w:hAnsi="Montserrat" w:cs="Calibri"/>
          <w:b/>
          <w:bCs/>
          <w:color w:val="2A2A2A" w:themeColor="text1" w:themeShade="80"/>
        </w:rPr>
        <w:t xml:space="preserve"> :</w:t>
      </w:r>
      <w:proofErr w:type="gramEnd"/>
    </w:p>
    <w:p w14:paraId="35BA7979" w14:textId="77777777" w:rsidR="005A711A" w:rsidRDefault="0025623C" w:rsidP="0025623C">
      <w:pPr>
        <w:spacing w:after="120" w:line="264" w:lineRule="auto"/>
      </w:pPr>
      <w:r w:rsidRPr="0025623C">
        <w:t xml:space="preserve">Oracle 12, Eclipse, Spring-security, Junit, Control-M, Perl, ASP, Java 1.8, WAS 8, WAS Liberty 16, SQL </w:t>
      </w:r>
      <w:proofErr w:type="spellStart"/>
      <w:r w:rsidRPr="0025623C">
        <w:t>Developper</w:t>
      </w:r>
      <w:proofErr w:type="spellEnd"/>
      <w:r w:rsidRPr="0025623C">
        <w:t xml:space="preserve">, Spring Batch, Tomcat 7, Selenium, SQL, RTC, Maven </w:t>
      </w:r>
      <w:r w:rsidR="001E6476" w:rsidRPr="0025623C">
        <w:t>2, Windows</w:t>
      </w:r>
      <w:r w:rsidRPr="0025623C">
        <w:t xml:space="preserve"> Server 2012, </w:t>
      </w:r>
    </w:p>
    <w:p w14:paraId="36F36090" w14:textId="77777777" w:rsidR="005A711A" w:rsidRDefault="005A711A" w:rsidP="0025623C">
      <w:pPr>
        <w:spacing w:after="120" w:line="264" w:lineRule="auto"/>
      </w:pPr>
    </w:p>
    <w:p w14:paraId="0404B52F" w14:textId="50D2770E" w:rsidR="005A711A" w:rsidRPr="00752159" w:rsidRDefault="005A711A" w:rsidP="005A711A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698176" behindDoc="0" locked="0" layoutInCell="1" allowOverlap="1" wp14:anchorId="253DF72C" wp14:editId="3AF77C9E">
                <wp:simplePos x="0" y="0"/>
                <wp:positionH relativeFrom="margin">
                  <wp:posOffset>-226026</wp:posOffset>
                </wp:positionH>
                <wp:positionV relativeFrom="line">
                  <wp:posOffset>83357</wp:posOffset>
                </wp:positionV>
                <wp:extent cx="0" cy="4991386"/>
                <wp:effectExtent l="0" t="0" r="12700" b="12700"/>
                <wp:wrapNone/>
                <wp:docPr id="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38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A066" id="officeArt object" o:spid="_x0000_s1026" style="position:absolute;z-index:251698176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7.8pt,6.55pt" to="-17.8pt,3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2A5EB5">
        <w:rPr>
          <w:rFonts w:ascii="Montserrat Light" w:hAnsi="Montserrat Light"/>
          <w:color w:val="FF1738"/>
          <w:sz w:val="26"/>
          <w:szCs w:val="26"/>
          <w:lang w:val="fr-FR"/>
        </w:rPr>
        <w:t>ALCATEL NOKIA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–</w:t>
      </w:r>
      <w:r w:rsidR="00CC5C63">
        <w:rPr>
          <w:rFonts w:ascii="Montserrat" w:hAnsi="Montserrat"/>
          <w:b/>
          <w:bCs/>
          <w:color w:val="FF1738"/>
          <w:szCs w:val="22"/>
          <w:lang w:val="fr-FR"/>
        </w:rPr>
        <w:t xml:space="preserve"> 0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9/2</w:t>
      </w:r>
      <w:r w:rsidR="002A5EB5">
        <w:rPr>
          <w:rFonts w:ascii="Montserrat" w:hAnsi="Montserrat"/>
          <w:b/>
          <w:bCs/>
          <w:color w:val="FF1738"/>
          <w:szCs w:val="22"/>
          <w:lang w:val="fr-FR"/>
        </w:rPr>
        <w:t>015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CC5C63" w:rsidRPr="007020C8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="00CC5C63">
        <w:rPr>
          <w:rFonts w:ascii="Montserrat" w:hAnsi="Montserrat"/>
          <w:b/>
          <w:bCs/>
          <w:color w:val="FF1738"/>
          <w:szCs w:val="22"/>
          <w:lang w:val="fr-FR"/>
        </w:rPr>
        <w:t xml:space="preserve"> 0</w:t>
      </w:r>
      <w:r w:rsidR="002A5EB5">
        <w:rPr>
          <w:rFonts w:ascii="Montserrat" w:hAnsi="Montserrat"/>
          <w:b/>
          <w:bCs/>
          <w:color w:val="FF1738"/>
          <w:szCs w:val="22"/>
          <w:lang w:val="fr-FR"/>
        </w:rPr>
        <w:t>9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9D59FE"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A02DD0">
        <w:rPr>
          <w:rFonts w:ascii="Montserrat" w:hAnsi="Montserrat"/>
          <w:b/>
          <w:bCs/>
          <w:sz w:val="20"/>
          <w:szCs w:val="20"/>
          <w:bdr w:val="nil"/>
          <w:lang w:val="fr-FR"/>
        </w:rPr>
        <w:t>Expert Technique</w:t>
      </w:r>
      <w:r w:rsidR="00F20A8F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– R&amp;D</w:t>
      </w:r>
      <w:r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62565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</w:t>
      </w:r>
      <w:r w:rsidR="0062565F" w:rsidRPr="0062565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u sein de l’équipe </w:t>
      </w:r>
      <w:r w:rsid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R&amp;D, le produit </w:t>
      </w:r>
      <w:r w:rsidR="009F5B62" w:rsidRP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BPS (Broadcast </w:t>
      </w:r>
      <w:proofErr w:type="spellStart"/>
      <w:r w:rsidR="009F5B62" w:rsidRP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Provisionning</w:t>
      </w:r>
      <w:proofErr w:type="spellEnd"/>
      <w:r w:rsidR="009F5B62" w:rsidRP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Service) : est un module logiciel de LMG qui permet aux fournisseurs de services de créer des services de </w:t>
      </w:r>
      <w:proofErr w:type="spellStart"/>
      <w:r w:rsidR="009F5B62" w:rsidRP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eMBMS</w:t>
      </w:r>
      <w:proofErr w:type="spellEnd"/>
      <w:r w:rsidR="009F5B62" w:rsidRPr="009F5B6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ayant un contenu déterminé, les horaires, les lieux et les politiques.</w:t>
      </w:r>
    </w:p>
    <w:p w14:paraId="43A77489" w14:textId="1C2ECDA0" w:rsidR="005A711A" w:rsidRPr="00752159" w:rsidRDefault="005A711A" w:rsidP="005A711A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F81E3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5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personnes</w:t>
      </w:r>
    </w:p>
    <w:p w14:paraId="45E76925" w14:textId="45CF180A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Participation aux évolutions de l’architecture   et de l’infrastructure du projet.</w:t>
      </w:r>
    </w:p>
    <w:p w14:paraId="59CA3E9B" w14:textId="77777777" w:rsidR="00992442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Définir et développer des </w:t>
      </w:r>
      <w:proofErr w:type="spellStart"/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microservices</w:t>
      </w:r>
      <w:proofErr w:type="spellEnd"/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via l’api REST.</w:t>
      </w:r>
    </w:p>
    <w:p w14:paraId="3FC0E965" w14:textId="15117535" w:rsidR="00AE4ADC" w:rsidRPr="00992442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99244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Assurer le support technique aux équipes de développement</w:t>
      </w:r>
    </w:p>
    <w:p w14:paraId="66C6A221" w14:textId="6743D222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Définition de « best practices » de développements (qualité, performance, factorisation…).</w:t>
      </w:r>
    </w:p>
    <w:p w14:paraId="6D46AF0B" w14:textId="73891F06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Participation aux réunions techniques </w:t>
      </w:r>
    </w:p>
    <w:p w14:paraId="4BB617C8" w14:textId="117C9613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Support technique aux équipes de marketing et intégration. </w:t>
      </w:r>
    </w:p>
    <w:p w14:paraId="23BB24F5" w14:textId="3BD85BBC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Suivi des correctifs en Recette et correction des anomalies détectées.</w:t>
      </w:r>
    </w:p>
    <w:p w14:paraId="5D85818D" w14:textId="601E65A1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Rédaction des spécifications techniques détaillées en anglais.</w:t>
      </w:r>
    </w:p>
    <w:p w14:paraId="65C7E10D" w14:textId="2C50785F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Réalisation de plan de tests, réalisation des tests unitaires et d’intégration avec consignation des preuves de tests.</w:t>
      </w:r>
    </w:p>
    <w:p w14:paraId="40119FF7" w14:textId="22B501DC" w:rsidR="00AE4ADC" w:rsidRPr="00AE4ADC" w:rsidRDefault="00AE4ADC" w:rsidP="00AE4ADC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de protocole SNMP pour surveiller des équipement </w:t>
      </w:r>
      <w:r w:rsidR="0019701F"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réseaux</w:t>
      </w: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19258706" w14:textId="5BE36A69" w:rsidR="00F33B97" w:rsidRDefault="00AE4ADC" w:rsidP="00F33B97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AE4ADC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Assurer la prise en charge de débutants.</w:t>
      </w:r>
    </w:p>
    <w:p w14:paraId="3E761C54" w14:textId="2CA7BCDA" w:rsidR="00025861" w:rsidRPr="00025861" w:rsidRDefault="00025861" w:rsidP="00025861">
      <w:pPr>
        <w:pStyle w:val="Paragraphedeliste"/>
        <w:spacing w:after="240" w:line="360" w:lineRule="auto"/>
        <w:ind w:left="1080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</w:p>
    <w:p w14:paraId="0961F2E0" w14:textId="1C8F41EC" w:rsidR="00F33B97" w:rsidRPr="00752159" w:rsidRDefault="00F33B97" w:rsidP="00F33B97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Eclipse Mars, JBoss 7.1</w:t>
      </w:r>
      <w:r w:rsidR="00A66446"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, Tomcat</w:t>
      </w:r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7.0,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Checkstyles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Angular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JS, Java 1.7,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Jacoco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Hibernate 4, Quartz 2.2.2,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Rest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Easy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3.0.5, Spring 4.0.0, Jackson 1.9, Sonar,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Juint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4.12,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Mockito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1.9, Oracle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vm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Virtual box, Maven 3.2.5, </w:t>
      </w:r>
      <w:proofErr w:type="spellStart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HttpRequester</w:t>
      </w:r>
      <w:proofErr w:type="spellEnd"/>
      <w:r w:rsidRPr="00BE1357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,</w:t>
      </w:r>
    </w:p>
    <w:p w14:paraId="6276FA01" w14:textId="77777777" w:rsidR="00F33B97" w:rsidRPr="00F33B97" w:rsidRDefault="00F33B97" w:rsidP="00F33B97">
      <w:p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</w:p>
    <w:p w14:paraId="79C8BE6B" w14:textId="1CF9F3B3" w:rsidR="005A711A" w:rsidRDefault="00010AA5" w:rsidP="005A711A">
      <w:pPr>
        <w:pStyle w:val="Titre2"/>
        <w:spacing w:before="0" w:line="360" w:lineRule="auto"/>
        <w:rPr>
          <w:rFonts w:ascii="Montserrat" w:hAnsi="Montserrat" w:cs="Calibri"/>
          <w:color w:val="525252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05344" behindDoc="0" locked="0" layoutInCell="1" allowOverlap="1" wp14:anchorId="724248FA" wp14:editId="79230CC4">
                <wp:simplePos x="0" y="0"/>
                <wp:positionH relativeFrom="margin">
                  <wp:posOffset>-180326</wp:posOffset>
                </wp:positionH>
                <wp:positionV relativeFrom="line">
                  <wp:posOffset>364800</wp:posOffset>
                </wp:positionV>
                <wp:extent cx="0" cy="5856051"/>
                <wp:effectExtent l="0" t="0" r="12700" b="11430"/>
                <wp:wrapNone/>
                <wp:docPr id="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605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45F" id="officeArt object" o:spid="_x0000_s1026" style="position:absolute;flip:x;z-index:25170534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4.2pt,28.7pt" to="-14.2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</w:p>
    <w:p w14:paraId="2E56256F" w14:textId="1F8A7011" w:rsidR="005A5A06" w:rsidRPr="005A5A06" w:rsidRDefault="00932855" w:rsidP="005A5A06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proofErr w:type="spellStart"/>
      <w:r>
        <w:rPr>
          <w:rFonts w:ascii="Montserrat Light" w:hAnsi="Montserrat Light"/>
          <w:color w:val="FF1738"/>
          <w:sz w:val="26"/>
          <w:szCs w:val="26"/>
          <w:lang w:val="fr-FR"/>
        </w:rPr>
        <w:t>Sungard</w:t>
      </w:r>
      <w:proofErr w:type="spellEnd"/>
      <w:r w:rsidR="00693A21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="003558C0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6710B4"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="003558C0"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6710B4">
        <w:rPr>
          <w:rFonts w:ascii="Montserrat" w:hAnsi="Montserrat"/>
          <w:b/>
          <w:bCs/>
          <w:color w:val="FF1738"/>
          <w:szCs w:val="22"/>
          <w:lang w:val="fr-FR"/>
        </w:rPr>
        <w:t>4</w:t>
      </w:r>
      <w:r w:rsidR="003558C0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="003558C0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6710B4">
        <w:rPr>
          <w:rFonts w:ascii="Montserrat" w:hAnsi="Montserrat"/>
          <w:b/>
          <w:bCs/>
          <w:color w:val="FF1738"/>
          <w:szCs w:val="22"/>
          <w:lang w:val="fr-FR"/>
        </w:rPr>
        <w:t>12</w:t>
      </w:r>
      <w:r w:rsidR="003558C0" w:rsidRPr="00752159">
        <w:rPr>
          <w:rFonts w:ascii="Montserrat" w:hAnsi="Montserrat"/>
          <w:b/>
          <w:bCs/>
          <w:color w:val="FF1738"/>
          <w:szCs w:val="22"/>
          <w:lang w:val="fr-FR"/>
        </w:rPr>
        <w:t>/2014</w:t>
      </w:r>
      <w:r w:rsidR="003558C0"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585A3E">
        <w:rPr>
          <w:rFonts w:ascii="Montserrat" w:hAnsi="Montserrat"/>
          <w:b/>
          <w:bCs/>
          <w:sz w:val="20"/>
          <w:szCs w:val="20"/>
          <w:bdr w:val="nil"/>
          <w:lang w:val="fr-FR"/>
        </w:rPr>
        <w:t>Architecte Technique Junior</w:t>
      </w:r>
      <w:r w:rsidR="00246A62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– Maintenance </w:t>
      </w:r>
      <w:r w:rsidR="002A0BE3">
        <w:rPr>
          <w:rFonts w:ascii="Montserrat" w:hAnsi="Montserrat"/>
          <w:b/>
          <w:bCs/>
          <w:sz w:val="20"/>
          <w:szCs w:val="20"/>
          <w:bdr w:val="nil"/>
          <w:lang w:val="fr-FR"/>
        </w:rPr>
        <w:t>é</w:t>
      </w:r>
      <w:r w:rsidR="00246A62">
        <w:rPr>
          <w:rFonts w:ascii="Montserrat" w:hAnsi="Montserrat"/>
          <w:b/>
          <w:bCs/>
          <w:sz w:val="20"/>
          <w:szCs w:val="20"/>
          <w:bdr w:val="nil"/>
          <w:lang w:val="fr-FR"/>
        </w:rPr>
        <w:t>volutive</w:t>
      </w:r>
      <w:r w:rsidR="002A0BE3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de logiciel de paiements </w:t>
      </w:r>
      <w:r w:rsidR="003558C0"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="003558C0"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="003558C0"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="003558C0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="003558C0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="003558C0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3558C0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D830F4" w:rsidRPr="00D830F4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Au sein d’une équipe </w:t>
      </w:r>
      <w:r w:rsidR="00D830F4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internationale </w:t>
      </w:r>
      <w:r w:rsidR="00D830F4" w:rsidRPr="00D830F4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à Paris et Tel</w:t>
      </w:r>
      <w:r w:rsidR="00D830F4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Aviv</w:t>
      </w:r>
      <w:r w:rsidR="00356A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l’objectif était la maintenance évolutive de </w:t>
      </w:r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SWAPS (SWIFT Application for Payements and </w:t>
      </w:r>
      <w:proofErr w:type="spellStart"/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Account</w:t>
      </w:r>
      <w:proofErr w:type="spellEnd"/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proofErr w:type="spellStart"/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Statements</w:t>
      </w:r>
      <w:proofErr w:type="spellEnd"/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)</w:t>
      </w:r>
      <w:r w:rsidR="00356A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</w:t>
      </w:r>
      <w:r w:rsidR="00397D0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un outil </w:t>
      </w:r>
      <w:r w:rsidR="005A5A06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de transfert de paiements B2C, C2B.</w:t>
      </w:r>
    </w:p>
    <w:p w14:paraId="1EA576A2" w14:textId="16E5D3C1" w:rsidR="003558C0" w:rsidRPr="00752159" w:rsidRDefault="003558C0" w:rsidP="003558C0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D830F4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9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personnes</w:t>
      </w:r>
    </w:p>
    <w:p w14:paraId="0AD699E8" w14:textId="0DD88464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Au sein d’une équipe de 9 collaborateurs à Paris et Tel Aviv</w:t>
      </w:r>
    </w:p>
    <w:p w14:paraId="65DB1CCB" w14:textId="44C4A637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Respecter des méthodes de développement basées sur des méthodes SCRUMBAN.</w:t>
      </w:r>
    </w:p>
    <w:p w14:paraId="21EC7B78" w14:textId="19B580A7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Élaborer les spécifications techniques à partir des spécifications fonctionnelles générales.</w:t>
      </w:r>
    </w:p>
    <w:p w14:paraId="08496C16" w14:textId="44807FC8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Proposer les évolutions à mettre en œuvre.</w:t>
      </w:r>
    </w:p>
    <w:p w14:paraId="03C43208" w14:textId="3A9DF089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Estimer la charge de conception et de développement</w:t>
      </w:r>
    </w:p>
    <w:p w14:paraId="18C00C90" w14:textId="1B0F9D05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Développement de nouvelles solutions.</w:t>
      </w:r>
    </w:p>
    <w:p w14:paraId="1AAEB7DF" w14:textId="5788974C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Maintenance des solutions existantes.</w:t>
      </w:r>
    </w:p>
    <w:p w14:paraId="3BD0AB65" w14:textId="469706BE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Gestion de configuration</w:t>
      </w:r>
    </w:p>
    <w:p w14:paraId="4F4C232C" w14:textId="01BA6BD3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Audit de code </w:t>
      </w:r>
    </w:p>
    <w:p w14:paraId="36EE34E3" w14:textId="5D1F6E68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Préparation de release </w:t>
      </w:r>
    </w:p>
    <w:p w14:paraId="6B6FC380" w14:textId="1CFDC014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Étude de performance avec </w:t>
      </w:r>
      <w:proofErr w:type="spellStart"/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Jmeter</w:t>
      </w:r>
      <w:proofErr w:type="spellEnd"/>
    </w:p>
    <w:p w14:paraId="39ABF9F0" w14:textId="66EABE52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Support technique niveau 3</w:t>
      </w:r>
    </w:p>
    <w:p w14:paraId="15A05085" w14:textId="117D4414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Réaliser les documentations nécessaires pour faciliter la reprise</w:t>
      </w:r>
    </w:p>
    <w:p w14:paraId="423DBA1C" w14:textId="3A0A93D7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Préparer et réaliser les tests unitaires.</w:t>
      </w:r>
    </w:p>
    <w:p w14:paraId="55199C10" w14:textId="354FF71A" w:rsidR="00713712" w:rsidRPr="00713712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Veiller au respect des normes et procédures en vigueur.</w:t>
      </w:r>
    </w:p>
    <w:p w14:paraId="5E2ADC8B" w14:textId="17A0173E" w:rsidR="00713712" w:rsidRPr="00752159" w:rsidRDefault="00713712" w:rsidP="00713712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13712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Garantir le respect des échéances projet.</w:t>
      </w:r>
    </w:p>
    <w:p w14:paraId="6FBE4712" w14:textId="354CDBC4" w:rsidR="003558C0" w:rsidRPr="00752159" w:rsidRDefault="003558C0" w:rsidP="003558C0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Hibernate, JDBC, Spring, JEE, Maven,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Grails</w:t>
      </w:r>
      <w:proofErr w:type="spellEnd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Struts, Groovy, Oracle,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Mysql</w:t>
      </w:r>
      <w:proofErr w:type="spellEnd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JIRA,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intelliJ</w:t>
      </w:r>
      <w:proofErr w:type="spellEnd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Sybase, Tomcat, Struts, Ajax, Javascript,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Junit</w:t>
      </w:r>
      <w:proofErr w:type="spellEnd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Radius,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iReport</w:t>
      </w:r>
      <w:proofErr w:type="spellEnd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log4j, Memory Analyzer, </w:t>
      </w:r>
      <w:proofErr w:type="spellStart"/>
      <w:r w:rsidR="00F37DC1" w:rsidRPr="00F37DC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JVMs</w:t>
      </w:r>
      <w:proofErr w:type="spellEnd"/>
    </w:p>
    <w:p w14:paraId="7D6EB368" w14:textId="5436C5C8" w:rsidR="00B50D02" w:rsidRDefault="00B50D02" w:rsidP="00B50D02">
      <w:pPr>
        <w:spacing w:after="240" w:line="360" w:lineRule="auto"/>
        <w:contextualSpacing/>
        <w:rPr>
          <w:rFonts w:ascii="Montserrat" w:hAnsi="Montserrat" w:cs="Calibri"/>
          <w:color w:val="525252"/>
          <w:lang w:val="fr-FR"/>
        </w:rPr>
      </w:pPr>
    </w:p>
    <w:p w14:paraId="544E5CD3" w14:textId="77777777" w:rsidR="001C26E5" w:rsidRPr="00752159" w:rsidRDefault="001C26E5" w:rsidP="00B50D02">
      <w:pPr>
        <w:spacing w:after="240" w:line="360" w:lineRule="auto"/>
        <w:contextualSpacing/>
        <w:rPr>
          <w:rFonts w:ascii="Montserrat" w:hAnsi="Montserrat" w:cs="Calibri"/>
          <w:color w:val="525252"/>
          <w:lang w:val="fr-FR"/>
        </w:rPr>
      </w:pPr>
    </w:p>
    <w:p w14:paraId="1AE58F59" w14:textId="3ED477A3" w:rsidR="00B50D02" w:rsidRPr="00752159" w:rsidRDefault="00B50D02" w:rsidP="00B50D02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08416" behindDoc="0" locked="0" layoutInCell="1" allowOverlap="1" wp14:anchorId="18F48188" wp14:editId="266EBAEF">
                <wp:simplePos x="0" y="0"/>
                <wp:positionH relativeFrom="margin">
                  <wp:posOffset>-228586</wp:posOffset>
                </wp:positionH>
                <wp:positionV relativeFrom="line">
                  <wp:posOffset>82699</wp:posOffset>
                </wp:positionV>
                <wp:extent cx="0" cy="4036978"/>
                <wp:effectExtent l="0" t="0" r="12700" b="14605"/>
                <wp:wrapNone/>
                <wp:docPr id="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697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27C22" id="officeArt object" o:spid="_x0000_s1026" style="position:absolute;z-index:251708416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pt,6.5pt" to="-18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Pr="00B50D02">
        <w:rPr>
          <w:rFonts w:ascii="Montserrat Light" w:hAnsi="Montserrat Light"/>
          <w:color w:val="FF1738"/>
          <w:sz w:val="26"/>
          <w:szCs w:val="26"/>
          <w:lang w:val="fr-FR"/>
        </w:rPr>
        <w:t>Fonds d’</w:t>
      </w:r>
      <w:r w:rsidR="00664021" w:rsidRPr="00B50D02">
        <w:rPr>
          <w:rFonts w:ascii="Montserrat Light" w:hAnsi="Montserrat Light"/>
          <w:color w:val="FF1738"/>
          <w:sz w:val="26"/>
          <w:szCs w:val="26"/>
          <w:lang w:val="fr-FR"/>
        </w:rPr>
        <w:t>indemnisation</w:t>
      </w:r>
      <w:r w:rsidRPr="00B50D02">
        <w:rPr>
          <w:rFonts w:ascii="Montserrat Light" w:hAnsi="Montserrat Light"/>
          <w:color w:val="FF1738"/>
          <w:sz w:val="26"/>
          <w:szCs w:val="26"/>
          <w:lang w:val="fr-FR"/>
        </w:rPr>
        <w:t xml:space="preserve"> des victimes de l’amiante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>
        <w:rPr>
          <w:rFonts w:ascii="Montserrat" w:hAnsi="Montserrat"/>
          <w:b/>
          <w:bCs/>
          <w:color w:val="FF1738"/>
          <w:szCs w:val="22"/>
          <w:lang w:val="fr-FR"/>
        </w:rPr>
        <w:t>1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/2013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>
        <w:rPr>
          <w:rFonts w:ascii="Montserrat" w:hAnsi="Montserrat"/>
          <w:b/>
          <w:bCs/>
          <w:color w:val="FF1738"/>
          <w:szCs w:val="22"/>
          <w:lang w:val="fr-FR"/>
        </w:rPr>
        <w:t>3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/2014</w:t>
      </w:r>
      <w:r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664B2D">
        <w:rPr>
          <w:rFonts w:ascii="Montserrat" w:hAnsi="Montserrat"/>
          <w:b/>
          <w:bCs/>
          <w:sz w:val="20"/>
          <w:szCs w:val="20"/>
          <w:bdr w:val="nil"/>
          <w:lang w:val="fr-FR"/>
        </w:rPr>
        <w:t>Expert Technique</w:t>
      </w:r>
      <w:r w:rsidR="00355147">
        <w:rPr>
          <w:rFonts w:ascii="Montserrat" w:hAnsi="Montserrat"/>
          <w:b/>
          <w:bCs/>
          <w:sz w:val="20"/>
          <w:szCs w:val="20"/>
          <w:bdr w:val="nil"/>
          <w:lang w:val="fr-FR"/>
        </w:rPr>
        <w:t>– Maintenance évolutive d’un outil de workflow</w:t>
      </w:r>
      <w:r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BA0420" w:rsidRPr="00BA042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Le Fonds d’Indemnisation des Victimes de l’Amiante, FIVA, souhaite refondre son système d’information existant, actuellement utilisé en parallèle avec des documents papier.</w:t>
      </w:r>
    </w:p>
    <w:p w14:paraId="1EFA7281" w14:textId="26F0FB8E" w:rsidR="00B50D02" w:rsidRPr="00752159" w:rsidRDefault="00B50D02" w:rsidP="00B50D02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C5668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1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0 personnes</w:t>
      </w:r>
    </w:p>
    <w:p w14:paraId="3813B949" w14:textId="374AE112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Intervention sur l’intégralité des phases du projet,</w:t>
      </w:r>
    </w:p>
    <w:p w14:paraId="67B7E761" w14:textId="5009390E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Participation au chiffrage de la charge de travail</w:t>
      </w:r>
    </w:p>
    <w:p w14:paraId="16729B19" w14:textId="51D03EB3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Assurer le support technique et apporter les conseils sur la solution </w:t>
      </w:r>
      <w:proofErr w:type="spellStart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Jackrabbit</w:t>
      </w:r>
      <w:proofErr w:type="spellEnd"/>
    </w:p>
    <w:p w14:paraId="45B4D783" w14:textId="1760AC17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Veille Technologique</w:t>
      </w:r>
    </w:p>
    <w:p w14:paraId="45BC96BB" w14:textId="67CF277B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Développement des IHM en </w:t>
      </w:r>
      <w:proofErr w:type="spellStart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Richfaces</w:t>
      </w:r>
      <w:proofErr w:type="spellEnd"/>
    </w:p>
    <w:p w14:paraId="6EEF4B1D" w14:textId="2A4D2BEA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Maintenance évolutive des services métiers REST et les entités JPA</w:t>
      </w:r>
    </w:p>
    <w:p w14:paraId="6D2186CD" w14:textId="5A8AB3D1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Gestion et suivi des anomalies</w:t>
      </w:r>
    </w:p>
    <w:p w14:paraId="3A3D5CA3" w14:textId="13B94E76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œuvre des campagnes des </w:t>
      </w:r>
      <w:proofErr w:type="spellStart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testNG</w:t>
      </w:r>
      <w:proofErr w:type="spellEnd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</w:t>
      </w:r>
    </w:p>
    <w:p w14:paraId="7615F8F4" w14:textId="78A66CE4" w:rsidR="00C56688" w:rsidRPr="00C56688" w:rsidRDefault="00C56688" w:rsidP="00C5668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Mise en place des tests IHM en </w:t>
      </w:r>
      <w:proofErr w:type="spellStart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Selenium</w:t>
      </w:r>
      <w:proofErr w:type="spellEnd"/>
      <w:r w:rsidRPr="00C5668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.</w:t>
      </w:r>
    </w:p>
    <w:p w14:paraId="0995830A" w14:textId="0AC6986D" w:rsidR="001C26E5" w:rsidRDefault="00B50D02" w:rsidP="00B405BB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Tomcat 6.1, Maven 3.0.4, Java 1.6, Spring Security, JSF 1.2,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Richfaces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3.3, Spring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Webflow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Spring MVC,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Resteasy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1.2.1,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Dozer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5.3, Velocity 1.7, JCR 2.0, Hibernate 3.6, JPBM 4.4,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Jackrabbit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2.4, SQL Server,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TestNG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5.14,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Selenium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2.25, JPA 1.0.2, sl4j 1.6, </w:t>
      </w:r>
      <w:proofErr w:type="spellStart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icePdf</w:t>
      </w:r>
      <w:proofErr w:type="spellEnd"/>
      <w:r w:rsidR="003D6998" w:rsidRPr="003D69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4.3, Jenkins</w:t>
      </w:r>
    </w:p>
    <w:p w14:paraId="664E6FFC" w14:textId="58146B6C" w:rsidR="00B405BB" w:rsidRPr="00B405BB" w:rsidRDefault="00B405BB" w:rsidP="00B405BB">
      <w:pPr>
        <w:rPr>
          <w:lang w:val="fr-FR"/>
        </w:rPr>
      </w:pPr>
    </w:p>
    <w:p w14:paraId="2EC412E8" w14:textId="40CD954F" w:rsidR="001C26E5" w:rsidRPr="00752159" w:rsidRDefault="00DF054C" w:rsidP="001C26E5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11488" behindDoc="0" locked="0" layoutInCell="1" allowOverlap="1" wp14:anchorId="553D88A9" wp14:editId="3A88255C">
                <wp:simplePos x="0" y="0"/>
                <wp:positionH relativeFrom="margin">
                  <wp:posOffset>-228586</wp:posOffset>
                </wp:positionH>
                <wp:positionV relativeFrom="line">
                  <wp:posOffset>142320</wp:posOffset>
                </wp:positionV>
                <wp:extent cx="0" cy="2490281"/>
                <wp:effectExtent l="0" t="0" r="12700" b="12065"/>
                <wp:wrapNone/>
                <wp:docPr id="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028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3024" id="officeArt object" o:spid="_x0000_s1026" style="position:absolute;z-index:251711488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pt,11.2pt" to="-1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1C26E5">
        <w:rPr>
          <w:rFonts w:ascii="Montserrat Light" w:hAnsi="Montserrat Light"/>
          <w:color w:val="FF1738"/>
          <w:sz w:val="26"/>
          <w:szCs w:val="26"/>
          <w:lang w:val="fr-FR"/>
        </w:rPr>
        <w:t>CACIB-SCIFORMA-</w:t>
      </w:r>
      <w:proofErr w:type="spellStart"/>
      <w:r w:rsidR="001C26E5">
        <w:rPr>
          <w:rFonts w:ascii="Montserrat Light" w:hAnsi="Montserrat Light"/>
          <w:color w:val="FF1738"/>
          <w:sz w:val="26"/>
          <w:szCs w:val="26"/>
          <w:lang w:val="fr-FR"/>
        </w:rPr>
        <w:t>Bearing</w:t>
      </w:r>
      <w:proofErr w:type="spellEnd"/>
      <w:r w:rsidR="001C26E5">
        <w:rPr>
          <w:rFonts w:ascii="Montserrat Light" w:hAnsi="Montserrat Light"/>
          <w:color w:val="FF1738"/>
          <w:sz w:val="26"/>
          <w:szCs w:val="26"/>
          <w:lang w:val="fr-FR"/>
        </w:rPr>
        <w:t xml:space="preserve"> Point</w:t>
      </w:r>
      <w:r w:rsidR="002176AD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="001C26E5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1C26E5"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="001C26E5"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1C26E5">
        <w:rPr>
          <w:rFonts w:ascii="Montserrat" w:hAnsi="Montserrat"/>
          <w:b/>
          <w:bCs/>
          <w:color w:val="FF1738"/>
          <w:szCs w:val="22"/>
          <w:lang w:val="fr-FR"/>
        </w:rPr>
        <w:t>2</w:t>
      </w:r>
      <w:r w:rsidR="001C26E5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="001C26E5"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1C26E5"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="001C26E5"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B405BB">
        <w:rPr>
          <w:rFonts w:ascii="Montserrat" w:hAnsi="Montserrat"/>
          <w:b/>
          <w:bCs/>
          <w:color w:val="FF1738"/>
          <w:szCs w:val="22"/>
          <w:lang w:val="fr-FR"/>
        </w:rPr>
        <w:t>2</w:t>
      </w:r>
      <w:r w:rsidR="001C26E5"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1C26E5"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Analyste </w:t>
      </w:r>
      <w:r w:rsidR="001C26E5">
        <w:rPr>
          <w:rFonts w:ascii="Montserrat" w:hAnsi="Montserrat"/>
          <w:b/>
          <w:bCs/>
          <w:sz w:val="20"/>
          <w:szCs w:val="20"/>
          <w:bdr w:val="nil"/>
          <w:lang w:val="fr-FR"/>
        </w:rPr>
        <w:t>Développeur Confirmé</w:t>
      </w:r>
      <w:r w:rsidR="001C26E5"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="001C26E5"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="001C26E5"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="001C26E5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="001C26E5"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="001C26E5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1C26E5"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B46BB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Trois interventions différentes lors d’un forfait d’i</w:t>
      </w:r>
      <w:r w:rsidR="001A637C" w:rsidRPr="001A637C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nstallation et montée de version de JIRA</w:t>
      </w:r>
    </w:p>
    <w:p w14:paraId="331621E7" w14:textId="3886E539" w:rsidR="001C26E5" w:rsidRPr="00752159" w:rsidRDefault="001C26E5" w:rsidP="001C26E5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="00437E83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5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personnes</w:t>
      </w:r>
    </w:p>
    <w:p w14:paraId="577244C5" w14:textId="77777777" w:rsidR="00437E83" w:rsidRPr="00437E83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Analyse de besoins</w:t>
      </w:r>
    </w:p>
    <w:p w14:paraId="55C5241D" w14:textId="70F981B4" w:rsidR="00437E83" w:rsidRPr="00437E83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Participer à des réunions de validation fonctionnelle et technique des réalisations effectuées.</w:t>
      </w:r>
    </w:p>
    <w:p w14:paraId="0707519E" w14:textId="0D4CA7C8" w:rsidR="00437E83" w:rsidRPr="00437E83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Conception/ Développement des plugins à partir de documents de documents fonctionnels.</w:t>
      </w:r>
    </w:p>
    <w:p w14:paraId="3ED2CF26" w14:textId="0B5BFB0A" w:rsidR="00437E83" w:rsidRPr="00437E83" w:rsidRDefault="00DF054C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2A2A2A" w:themeColor="text1" w:themeShade="80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10464" behindDoc="0" locked="0" layoutInCell="1" allowOverlap="1" wp14:anchorId="5BD19085" wp14:editId="0807941C">
                <wp:simplePos x="0" y="0"/>
                <wp:positionH relativeFrom="margin">
                  <wp:posOffset>-228586</wp:posOffset>
                </wp:positionH>
                <wp:positionV relativeFrom="line">
                  <wp:posOffset>4876</wp:posOffset>
                </wp:positionV>
                <wp:extent cx="0" cy="904673"/>
                <wp:effectExtent l="0" t="0" r="12700" b="10160"/>
                <wp:wrapNone/>
                <wp:docPr id="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673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59DC" id="officeArt object" o:spid="_x0000_s1026" style="position:absolute;flip:x;z-index:25171046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pt,.4pt" to="-18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437E83"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Configuration de l’environnement.</w:t>
      </w:r>
    </w:p>
    <w:p w14:paraId="3861B9D9" w14:textId="1D0521CE" w:rsidR="00437E83" w:rsidRPr="00437E83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Support téléphonique.</w:t>
      </w:r>
    </w:p>
    <w:p w14:paraId="182399E5" w14:textId="08119240" w:rsidR="00437E83" w:rsidRPr="00437E83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Migration de plugins.</w:t>
      </w:r>
    </w:p>
    <w:p w14:paraId="4C8839BC" w14:textId="0F405E7B" w:rsidR="00437E83" w:rsidRPr="00752159" w:rsidRDefault="00437E83" w:rsidP="00437E83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I</w:t>
      </w:r>
      <w:r w:rsidRPr="00437E8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ntégration</w:t>
      </w:r>
    </w:p>
    <w:p w14:paraId="1F492C84" w14:textId="7195654C" w:rsidR="001C26E5" w:rsidRPr="00752159" w:rsidRDefault="001C26E5" w:rsidP="001C26E5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91709F" w:rsidRPr="0091709F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Java 1.6, JIRA 5.1, Tomcat 6.0, Eclipse, Velocity</w:t>
      </w:r>
    </w:p>
    <w:p w14:paraId="14C34135" w14:textId="21A952D1" w:rsidR="009423A4" w:rsidRDefault="009423A4" w:rsidP="003558C0">
      <w:pPr>
        <w:rPr>
          <w:lang w:val="fr-FR"/>
        </w:rPr>
      </w:pPr>
    </w:p>
    <w:p w14:paraId="217B86C5" w14:textId="53F086AF" w:rsidR="009423A4" w:rsidRPr="00752159" w:rsidRDefault="009423A4" w:rsidP="009423A4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14560" behindDoc="0" locked="0" layoutInCell="1" allowOverlap="1" wp14:anchorId="23284665" wp14:editId="0FE9BBF0">
                <wp:simplePos x="0" y="0"/>
                <wp:positionH relativeFrom="margin">
                  <wp:posOffset>-228586</wp:posOffset>
                </wp:positionH>
                <wp:positionV relativeFrom="line">
                  <wp:posOffset>81698</wp:posOffset>
                </wp:positionV>
                <wp:extent cx="0" cy="3677055"/>
                <wp:effectExtent l="0" t="0" r="12700" b="6350"/>
                <wp:wrapNone/>
                <wp:docPr id="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05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B7BC" id="officeArt object" o:spid="_x0000_s1026" style="position:absolute;z-index:251714560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pt,6.45pt" to="-18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>
        <w:rPr>
          <w:rFonts w:ascii="Montserrat Light" w:hAnsi="Montserrat Light"/>
          <w:color w:val="FF1738"/>
          <w:sz w:val="26"/>
          <w:szCs w:val="26"/>
          <w:lang w:val="fr-FR"/>
        </w:rPr>
        <w:t>BNP Paribas MIB</w:t>
      </w:r>
      <w:r w:rsidR="002176AD">
        <w:rPr>
          <w:rFonts w:ascii="Montserrat Light" w:hAnsi="Montserrat Light"/>
          <w:color w:val="FF1738"/>
          <w:sz w:val="26"/>
          <w:szCs w:val="26"/>
          <w:lang w:val="fr-FR"/>
        </w:rPr>
        <w:t xml:space="preserve"> 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FE701A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 0</w:t>
      </w:r>
      <w:r>
        <w:rPr>
          <w:rFonts w:ascii="Montserrat" w:hAnsi="Montserrat"/>
          <w:b/>
          <w:bCs/>
          <w:color w:val="FF1738"/>
          <w:szCs w:val="22"/>
          <w:lang w:val="fr-FR"/>
        </w:rPr>
        <w:t>6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FE701A">
        <w:rPr>
          <w:rFonts w:ascii="Montserrat" w:hAnsi="Montserrat"/>
          <w:b/>
          <w:bCs/>
          <w:color w:val="FF1738"/>
          <w:szCs w:val="22"/>
          <w:lang w:val="fr-FR"/>
        </w:rPr>
        <w:t>2</w:t>
      </w:r>
      <w:r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F93E46">
        <w:rPr>
          <w:rFonts w:ascii="Montserrat" w:hAnsi="Montserrat"/>
          <w:b/>
          <w:bCs/>
          <w:sz w:val="20"/>
          <w:szCs w:val="20"/>
          <w:bdr w:val="nil"/>
          <w:lang w:val="fr-FR"/>
        </w:rPr>
        <w:t>Assistance</w:t>
      </w:r>
      <w:r w:rsidR="000B694E" w:rsidRPr="000B694E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à maitrise d’œuvre</w:t>
      </w:r>
      <w:r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2176AD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u sein d</w:t>
      </w:r>
      <w:r w:rsidR="002176AD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u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2E21A0" w:rsidRPr="0069726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département Bureau d’</w:t>
      </w:r>
      <w:r w:rsidR="002176AD" w:rsidRPr="0069726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Étude, mission pour </w:t>
      </w:r>
      <w:r w:rsidR="009106DA" w:rsidRPr="0069726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faciliter la configuration</w:t>
      </w:r>
      <w:r w:rsidR="009106DA" w:rsidRPr="0087283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,</w:t>
      </w:r>
      <w:r w:rsidR="009106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l’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intégration</w:t>
      </w:r>
      <w:r w:rsidR="009106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et le 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déploiement</w:t>
      </w:r>
      <w:r w:rsidR="009106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du Framework 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VIOTO</w:t>
      </w:r>
      <w:r w:rsidR="009106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à l’</w:t>
      </w:r>
      <w:r w:rsidR="002E21A0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échelle</w:t>
      </w:r>
      <w:r w:rsidR="009106DA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internationale.</w:t>
      </w:r>
    </w:p>
    <w:p w14:paraId="1AEE0A90" w14:textId="03952A2E" w:rsidR="009423A4" w:rsidRPr="00752159" w:rsidRDefault="009423A4" w:rsidP="009423A4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454A9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7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personnes</w:t>
      </w:r>
    </w:p>
    <w:p w14:paraId="56D23A18" w14:textId="21C23F84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Support technique et veille technologique du </w:t>
      </w:r>
      <w:proofErr w:type="spellStart"/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framework</w:t>
      </w:r>
      <w:proofErr w:type="spellEnd"/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 VIOTO</w:t>
      </w:r>
    </w:p>
    <w:p w14:paraId="5A0B9EA2" w14:textId="337A5067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Développement de maquettes et d’applications en client riche et léger</w:t>
      </w:r>
    </w:p>
    <w:p w14:paraId="0AD1869F" w14:textId="0B49D8D2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Définition de stratégie de recette et saisie de plans de tests sous QC. Recette d’anomalies.</w:t>
      </w:r>
    </w:p>
    <w:p w14:paraId="2326261B" w14:textId="13FE9160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Analyse de besoin client</w:t>
      </w:r>
    </w:p>
    <w:p w14:paraId="099090F6" w14:textId="4DD711B6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Rédaction de spécifications fonctionnelles et de documentation utilisateur,</w:t>
      </w:r>
    </w:p>
    <w:p w14:paraId="0A15D4DC" w14:textId="7FD3FB2D" w:rsidR="00454A98" w:rsidRPr="00454A98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Animation de formations utilisateur</w:t>
      </w:r>
    </w:p>
    <w:p w14:paraId="6C247B02" w14:textId="0069A12F" w:rsidR="00454A98" w:rsidRPr="00437E83" w:rsidRDefault="00454A98" w:rsidP="00454A98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454A98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Packaging, livraison</w:t>
      </w:r>
    </w:p>
    <w:p w14:paraId="5C6ED683" w14:textId="25C99EDC" w:rsidR="009423A4" w:rsidRPr="00752159" w:rsidRDefault="009423A4" w:rsidP="007C5EBE">
      <w:pPr>
        <w:pStyle w:val="Titre2"/>
        <w:spacing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Java 5, RSA 7.5.4, WAS 6.1, VIOTO 2.0, </w:t>
      </w:r>
      <w:proofErr w:type="spellStart"/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SweetDEV</w:t>
      </w:r>
      <w:proofErr w:type="spellEnd"/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2.3, Maven 2, </w:t>
      </w:r>
      <w:proofErr w:type="spellStart"/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Quality</w:t>
      </w:r>
      <w:proofErr w:type="spellEnd"/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Center 9.2, Beyond compare, JRF 2.0.3, Nexus, SVN Plugin, CSS, jQuery, Spring MVC 3.1, Tomcat 6.0, </w:t>
      </w:r>
      <w:proofErr w:type="spellStart"/>
      <w:r w:rsidR="007C5EBE" w:rsidRPr="007C5EB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FreeMarker</w:t>
      </w:r>
      <w:proofErr w:type="spellEnd"/>
    </w:p>
    <w:p w14:paraId="77DAD71E" w14:textId="7294A8DB" w:rsidR="009423A4" w:rsidRDefault="009423A4" w:rsidP="003558C0">
      <w:pPr>
        <w:rPr>
          <w:lang w:val="fr-FR"/>
        </w:rPr>
      </w:pPr>
    </w:p>
    <w:p w14:paraId="44E9C5C1" w14:textId="0106371F" w:rsidR="00FE701A" w:rsidRPr="00752159" w:rsidRDefault="00FE701A" w:rsidP="00FE701A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17632" behindDoc="0" locked="0" layoutInCell="1" allowOverlap="1" wp14:anchorId="47864734" wp14:editId="0D690BE3">
                <wp:simplePos x="0" y="0"/>
                <wp:positionH relativeFrom="margin">
                  <wp:posOffset>-232902</wp:posOffset>
                </wp:positionH>
                <wp:positionV relativeFrom="line">
                  <wp:posOffset>83357</wp:posOffset>
                </wp:positionV>
                <wp:extent cx="0" cy="4860758"/>
                <wp:effectExtent l="0" t="0" r="12700" b="16510"/>
                <wp:wrapNone/>
                <wp:docPr id="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0758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6E92" id="officeArt object" o:spid="_x0000_s1026" style="position:absolute;z-index:251717632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.35pt,6.55pt" to="-18.35pt,3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346D59">
        <w:rPr>
          <w:rFonts w:ascii="Montserrat Light" w:hAnsi="Montserrat Light"/>
          <w:color w:val="FF1738"/>
          <w:sz w:val="26"/>
          <w:szCs w:val="26"/>
          <w:lang w:val="fr-FR"/>
        </w:rPr>
        <w:t>Capgemini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6623AB">
        <w:rPr>
          <w:rFonts w:ascii="Montserrat" w:hAnsi="Montserrat"/>
          <w:b/>
          <w:bCs/>
          <w:color w:val="FF1738"/>
          <w:szCs w:val="22"/>
          <w:lang w:val="fr-FR"/>
        </w:rPr>
        <w:t>8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</w:t>
      </w:r>
      <w:r w:rsidR="006623AB">
        <w:rPr>
          <w:rFonts w:ascii="Montserrat" w:hAnsi="Montserrat"/>
          <w:b/>
          <w:bCs/>
          <w:color w:val="FF1738"/>
          <w:szCs w:val="22"/>
          <w:lang w:val="fr-FR"/>
        </w:rPr>
        <w:t>07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6623AB">
        <w:rPr>
          <w:rFonts w:ascii="Montserrat" w:hAnsi="Montserrat"/>
          <w:b/>
          <w:bCs/>
          <w:color w:val="FF1738"/>
          <w:szCs w:val="22"/>
          <w:lang w:val="fr-FR"/>
        </w:rPr>
        <w:t>5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/201</w:t>
      </w:r>
      <w:r w:rsidR="006623AB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r w:rsidR="00403429" w:rsidRPr="00403429">
        <w:rPr>
          <w:rFonts w:ascii="Montserrat" w:hAnsi="Montserrat"/>
          <w:b/>
          <w:bCs/>
          <w:sz w:val="20"/>
          <w:szCs w:val="20"/>
          <w:bdr w:val="nil"/>
          <w:lang w:val="fr-FR"/>
        </w:rPr>
        <w:t>Développeur Junior</w:t>
      </w:r>
      <w:r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Intervention </w:t>
      </w:r>
      <w:r w:rsidR="00861D12" w:rsidRP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sur </w:t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l</w:t>
      </w:r>
      <w:r w:rsidR="00861D12" w:rsidRP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es projets au forfait qu’en régie </w:t>
      </w:r>
      <w:r w:rsidR="00EA632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auprès</w:t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des clients grande compte tel que </w:t>
      </w:r>
      <w:r w:rsidR="00325C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Carrefour, </w:t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Gemalto, </w:t>
      </w:r>
      <w:r w:rsidR="00AA1418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RATP, SNCF</w:t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, EDF</w:t>
      </w:r>
      <w:r w:rsidR="00861D12" w:rsidRP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="00CE1F73" w:rsidRPr="00CE1F73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au sein d</w:t>
      </w:r>
      <w:r w:rsidR="00861D12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e </w:t>
      </w:r>
      <w:r w:rsidR="00CE1F73" w:rsidRPr="00CE1F73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département Industrie et Grande Distribution.</w:t>
      </w:r>
    </w:p>
    <w:p w14:paraId="5C225A16" w14:textId="77777777" w:rsidR="00FE701A" w:rsidRPr="00752159" w:rsidRDefault="00FE701A" w:rsidP="00FE701A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20 personnes</w:t>
      </w:r>
    </w:p>
    <w:p w14:paraId="2CE6EA0A" w14:textId="41B155E1" w:rsidR="00FE701A" w:rsidRDefault="00FE701A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752159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Établissement et validation des devis/bon de commandes</w:t>
      </w:r>
    </w:p>
    <w:p w14:paraId="2D413652" w14:textId="4CA9F2D7" w:rsidR="00CE1F73" w:rsidRPr="00CE1F73" w:rsidRDefault="00CE1F73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Création du portail champion.fr :  Développement d'une maquette de déploiement en Visual Basic.</w:t>
      </w:r>
    </w:p>
    <w:p w14:paraId="39CDC41A" w14:textId="60635947" w:rsidR="00CE1F73" w:rsidRPr="00CE1F73" w:rsidRDefault="00CE1F73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Maintenance du site ec.fr : correction des anomalies, documentation et écriture des tests unitaires</w:t>
      </w:r>
    </w:p>
    <w:p w14:paraId="25E8EAE5" w14:textId="5DF416E2" w:rsidR="00CE1F73" w:rsidRPr="00CE1F73" w:rsidRDefault="00CE1F73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Développement du site collaboratif Gemplus : développement avec la solution BEA, écriture des tests unitaires et effecteur la recette</w:t>
      </w:r>
    </w:p>
    <w:p w14:paraId="738817AC" w14:textId="0C686E3D" w:rsidR="00CE1F73" w:rsidRPr="00CE1F73" w:rsidRDefault="00CE1F73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Automatisation de la ligne 1 de RATP :  Développement d'</w:t>
      </w:r>
      <w:r w:rsidR="00F611B4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 xml:space="preserve">IHM </w:t>
      </w: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en Flex et de services Soap en JAX WS</w:t>
      </w:r>
    </w:p>
    <w:p w14:paraId="4B388070" w14:textId="0B77324E" w:rsidR="00CE1F73" w:rsidRPr="00752159" w:rsidRDefault="00CE1F73" w:rsidP="00F611B4">
      <w:pPr>
        <w:pStyle w:val="Paragraphedeliste"/>
        <w:numPr>
          <w:ilvl w:val="0"/>
          <w:numId w:val="25"/>
        </w:numPr>
        <w:spacing w:after="240" w:line="360" w:lineRule="auto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CE1F73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Migration d'un portail PRU : développement des interfaces IHM en Flex</w:t>
      </w:r>
    </w:p>
    <w:p w14:paraId="0CDBC132" w14:textId="14DB93BF" w:rsidR="00FE701A" w:rsidRPr="00752159" w:rsidRDefault="00FE701A" w:rsidP="00FE701A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Maven, </w:t>
      </w:r>
      <w:proofErr w:type="spellStart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Weblogic</w:t>
      </w:r>
      <w:proofErr w:type="spellEnd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8.1, </w:t>
      </w:r>
      <w:proofErr w:type="spellStart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Tortoise</w:t>
      </w:r>
      <w:proofErr w:type="spellEnd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SVN, Struts 1.2.9, WSDL 8, BEA, CSS, Java Script, Eclipse SDK 3.1, Toad, Source Forge, </w:t>
      </w:r>
      <w:proofErr w:type="gramStart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Mantis,  WebLogic</w:t>
      </w:r>
      <w:proofErr w:type="gramEnd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Portal 10, WebLogic Server 10, Oracle 10, CVS, TOAD, </w:t>
      </w:r>
      <w:proofErr w:type="spellStart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Hibernate,Java</w:t>
      </w:r>
      <w:proofErr w:type="spellEnd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/JEE, Flex, </w:t>
      </w:r>
      <w:proofErr w:type="spellStart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Cairngorm</w:t>
      </w:r>
      <w:proofErr w:type="spellEnd"/>
      <w:r w:rsidR="005837EB" w:rsidRPr="005837EB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, JAX WS, Tomcat, CSS, Soap UI, XML, Flex Unit, JMS, Action Script, ORACLE 9i, SQL, PL/SQL, JEE, CSS, Vignette, WID, 3-tiers, Apache, Spring, Java Script</w:t>
      </w:r>
    </w:p>
    <w:p w14:paraId="01C0D754" w14:textId="5E11752D" w:rsidR="00316444" w:rsidRDefault="00316444" w:rsidP="00316444">
      <w:pPr>
        <w:rPr>
          <w:lang w:val="fr-FR"/>
        </w:rPr>
      </w:pPr>
    </w:p>
    <w:p w14:paraId="5EC91A03" w14:textId="77777777" w:rsidR="00316444" w:rsidRPr="00316444" w:rsidRDefault="00316444" w:rsidP="00316444">
      <w:pPr>
        <w:rPr>
          <w:lang w:val="fr-FR"/>
        </w:rPr>
      </w:pPr>
    </w:p>
    <w:p w14:paraId="7AD41121" w14:textId="3BD826F8" w:rsidR="00F611B4" w:rsidRDefault="00161D29" w:rsidP="00161D29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23776" behindDoc="0" locked="0" layoutInCell="1" allowOverlap="1" wp14:anchorId="71EBC7E6" wp14:editId="2CC276FC">
                <wp:simplePos x="0" y="0"/>
                <wp:positionH relativeFrom="margin">
                  <wp:posOffset>-248042</wp:posOffset>
                </wp:positionH>
                <wp:positionV relativeFrom="line">
                  <wp:posOffset>83523</wp:posOffset>
                </wp:positionV>
                <wp:extent cx="0" cy="2743200"/>
                <wp:effectExtent l="0" t="0" r="12700" b="12700"/>
                <wp:wrapNone/>
                <wp:docPr id="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C0F7" id="officeArt object" o:spid="_x0000_s1026" style="position:absolute;z-index:251723776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9.55pt,6.6pt" to="-19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>
        <w:rPr>
          <w:rFonts w:ascii="Montserrat Light" w:hAnsi="Montserrat Light"/>
          <w:color w:val="FF1738"/>
          <w:sz w:val="26"/>
          <w:szCs w:val="26"/>
          <w:lang w:val="fr-FR"/>
        </w:rPr>
        <w:t>BNP Paribas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–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6638CB">
        <w:rPr>
          <w:rFonts w:ascii="Montserrat" w:hAnsi="Montserrat"/>
          <w:b/>
          <w:bCs/>
          <w:color w:val="FF1738"/>
          <w:szCs w:val="22"/>
          <w:lang w:val="fr-FR"/>
        </w:rPr>
        <w:t>2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</w:t>
      </w:r>
      <w:r w:rsidR="006638CB">
        <w:rPr>
          <w:rFonts w:ascii="Montserrat" w:hAnsi="Montserrat"/>
          <w:b/>
          <w:bCs/>
          <w:color w:val="FF1738"/>
          <w:szCs w:val="22"/>
          <w:lang w:val="fr-FR"/>
        </w:rPr>
        <w:t>07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à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 xml:space="preserve"> </w:t>
      </w:r>
      <w:r w:rsidR="002176AD">
        <w:rPr>
          <w:rFonts w:ascii="Montserrat" w:hAnsi="Montserrat"/>
          <w:b/>
          <w:bCs/>
          <w:color w:val="FF1738"/>
          <w:szCs w:val="22"/>
          <w:lang w:val="fr-FR"/>
        </w:rPr>
        <w:t>0</w:t>
      </w:r>
      <w:r w:rsidR="006638CB">
        <w:rPr>
          <w:rFonts w:ascii="Montserrat" w:hAnsi="Montserrat"/>
          <w:b/>
          <w:bCs/>
          <w:color w:val="FF1738"/>
          <w:szCs w:val="22"/>
          <w:lang w:val="fr-FR"/>
        </w:rPr>
        <w:t>7</w:t>
      </w:r>
      <w:r w:rsidRPr="00752159">
        <w:rPr>
          <w:rFonts w:ascii="Montserrat" w:hAnsi="Montserrat"/>
          <w:b/>
          <w:bCs/>
          <w:color w:val="FF1738"/>
          <w:szCs w:val="22"/>
          <w:lang w:val="fr-FR"/>
        </w:rPr>
        <w:t>/20</w:t>
      </w:r>
      <w:r w:rsidR="006638CB">
        <w:rPr>
          <w:rFonts w:ascii="Montserrat" w:hAnsi="Montserrat"/>
          <w:b/>
          <w:bCs/>
          <w:color w:val="FF1738"/>
          <w:szCs w:val="22"/>
          <w:lang w:val="fr-FR"/>
        </w:rPr>
        <w:t>07</w:t>
      </w:r>
      <w:r w:rsidRPr="00752159">
        <w:rPr>
          <w:rFonts w:ascii="Montserrat" w:eastAsia="Arial Unicode MS" w:hAnsi="Montserrat" w:cs="Arial Unicode MS"/>
          <w:color w:val="525252"/>
          <w:sz w:val="22"/>
          <w:szCs w:val="22"/>
          <w:lang w:val="fr-FR"/>
        </w:rPr>
        <w:br/>
      </w:r>
      <w:proofErr w:type="spellStart"/>
      <w:r w:rsidR="00E01C24">
        <w:rPr>
          <w:rFonts w:ascii="Montserrat" w:hAnsi="Montserrat"/>
          <w:b/>
          <w:bCs/>
          <w:sz w:val="20"/>
          <w:szCs w:val="20"/>
          <w:bdr w:val="nil"/>
          <w:lang w:val="fr-FR"/>
        </w:rPr>
        <w:t>Stagiare</w:t>
      </w:r>
      <w:proofErr w:type="spellEnd"/>
      <w:r w:rsidR="00E01C24">
        <w:rPr>
          <w:rFonts w:ascii="Montserrat" w:hAnsi="Montserrat"/>
          <w:b/>
          <w:bCs/>
          <w:sz w:val="20"/>
          <w:szCs w:val="20"/>
          <w:bdr w:val="nil"/>
          <w:lang w:val="fr-FR"/>
        </w:rPr>
        <w:t xml:space="preserve"> – Migration de portail </w:t>
      </w:r>
      <w:proofErr w:type="spellStart"/>
      <w:r w:rsidR="00E01C24">
        <w:rPr>
          <w:rFonts w:ascii="Montserrat" w:hAnsi="Montserrat"/>
          <w:b/>
          <w:bCs/>
          <w:sz w:val="20"/>
          <w:szCs w:val="20"/>
          <w:bdr w:val="nil"/>
          <w:lang w:val="fr-FR"/>
        </w:rPr>
        <w:t>eSecure</w:t>
      </w:r>
      <w:proofErr w:type="spellEnd"/>
      <w:r w:rsidRPr="00752159">
        <w:rPr>
          <w:rFonts w:ascii="Montserrat" w:hAnsi="Montserrat"/>
          <w:b/>
          <w:bCs/>
          <w:sz w:val="20"/>
          <w:szCs w:val="20"/>
          <w:bdr w:val="nil"/>
          <w:lang w:val="fr-FR"/>
        </w:rPr>
        <w:br/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t xml:space="preserve"> </w:t>
      </w:r>
      <w:r w:rsidRPr="00752159">
        <w:rPr>
          <w:rFonts w:ascii="Montserrat" w:eastAsia="Arial Unicode MS" w:hAnsi="Montserrat" w:cs="Arial Unicode MS"/>
          <w:color w:val="525252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Contexte du projet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br/>
      </w:r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Réécriture du portail existant avec le </w:t>
      </w:r>
      <w:proofErr w:type="spellStart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framework</w:t>
      </w:r>
      <w:proofErr w:type="spellEnd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</w:t>
      </w:r>
      <w:proofErr w:type="spellStart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SweetDEV</w:t>
      </w:r>
      <w:proofErr w:type="spellEnd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sous </w:t>
      </w:r>
      <w:proofErr w:type="spellStart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Websphere</w:t>
      </w:r>
      <w:proofErr w:type="spellEnd"/>
      <w:r w:rsidR="00F10A01" w:rsidRPr="00F10A01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6</w:t>
      </w:r>
    </w:p>
    <w:p w14:paraId="5C9F6279" w14:textId="7D7E8C2A" w:rsidR="00161D29" w:rsidRPr="00752159" w:rsidRDefault="00161D29" w:rsidP="00161D29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Arial Unicode MS" w:hAnsi="Montserrat" w:cs="Calibri"/>
          <w:color w:val="2A2A2A" w:themeColor="text1" w:themeShade="80"/>
          <w:sz w:val="20"/>
          <w:szCs w:val="20"/>
          <w:lang w:val="fr-FR"/>
        </w:rPr>
        <w:br/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Équipe</w:t>
      </w:r>
      <w:r w:rsidRPr="00752159">
        <w:rPr>
          <w:rFonts w:ascii="Montserrat" w:hAnsi="Montserrat" w:cs="Calibri"/>
          <w:b/>
          <w:bCs/>
          <w:color w:val="2A2A2A" w:themeColor="text1" w:themeShade="80"/>
          <w:sz w:val="20"/>
          <w:szCs w:val="20"/>
          <w:lang w:val="fr-FR"/>
        </w:rPr>
        <w:t> :</w:t>
      </w:r>
      <w:r w:rsidRPr="00752159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20 personnes</w:t>
      </w:r>
    </w:p>
    <w:p w14:paraId="2A2BB092" w14:textId="13A29156" w:rsidR="00100BFF" w:rsidRDefault="00100BFF" w:rsidP="00100BFF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100BFF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Collecte des besoins,</w:t>
      </w:r>
    </w:p>
    <w:p w14:paraId="5EAE56D3" w14:textId="456EBD10" w:rsidR="00A34610" w:rsidRDefault="00A34610" w:rsidP="00100BFF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Montée en compétence sur le Framework</w:t>
      </w:r>
    </w:p>
    <w:p w14:paraId="4457F8FC" w14:textId="603D166D" w:rsidR="00A34610" w:rsidRPr="00100BFF" w:rsidRDefault="00A34610" w:rsidP="00100BFF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Développement des interfaces front end et les services back end.</w:t>
      </w:r>
    </w:p>
    <w:p w14:paraId="69219320" w14:textId="0A518A1E" w:rsidR="00100BFF" w:rsidRPr="00100BFF" w:rsidRDefault="00100BFF" w:rsidP="00100BFF">
      <w:pPr>
        <w:pStyle w:val="Paragraphedeliste"/>
        <w:numPr>
          <w:ilvl w:val="0"/>
          <w:numId w:val="25"/>
        </w:numPr>
        <w:spacing w:after="240" w:line="360" w:lineRule="auto"/>
        <w:jc w:val="both"/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</w:pPr>
      <w:r w:rsidRPr="00100BFF">
        <w:rPr>
          <w:rFonts w:ascii="Montserrat" w:eastAsia="Arial Unicode MS" w:hAnsi="Montserrat" w:cs="Arial Unicode MS"/>
          <w:color w:val="2A2A2A" w:themeColor="text1" w:themeShade="80"/>
          <w:u w:color="3F3F3F"/>
          <w:bdr w:val="nil"/>
          <w:lang w:val="fr-FR"/>
        </w:rPr>
        <w:t>Rédaction des spécifications techniques des applications,</w:t>
      </w:r>
    </w:p>
    <w:p w14:paraId="408CC4A8" w14:textId="3AC1603F" w:rsidR="00161D29" w:rsidRPr="00752159" w:rsidRDefault="002176AD" w:rsidP="00161D29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  <w:r w:rsidRPr="00752159">
        <w:rPr>
          <w:rFonts w:ascii="Montserrat" w:eastAsia="Times New Roman" w:hAnsi="Montserrat" w:cs="Times New Roman"/>
          <w:b/>
          <w:bCs/>
          <w:caps/>
          <w:noProof/>
          <w:color w:val="36B4BE"/>
          <w:spacing w:val="10"/>
          <w:sz w:val="36"/>
          <w:szCs w:val="36"/>
          <w:lang w:val="fr-FR" w:eastAsia="fr-FR"/>
        </w:rPr>
        <mc:AlternateContent>
          <mc:Choice Requires="wps">
            <w:drawing>
              <wp:anchor distT="50800" distB="50800" distL="50800" distR="50800" simplePos="0" relativeHeight="251701248" behindDoc="0" locked="0" layoutInCell="1" allowOverlap="1" wp14:anchorId="40DA31B1" wp14:editId="38FAC071">
                <wp:simplePos x="0" y="0"/>
                <wp:positionH relativeFrom="margin">
                  <wp:posOffset>-233513</wp:posOffset>
                </wp:positionH>
                <wp:positionV relativeFrom="line">
                  <wp:posOffset>855</wp:posOffset>
                </wp:positionV>
                <wp:extent cx="0" cy="426261"/>
                <wp:effectExtent l="0" t="0" r="12700" b="18415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26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7B13" id="officeArt object" o:spid="_x0000_s1026" style="position:absolute;flip:x;z-index:251701248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" from="-18.4pt,.05pt" to="-18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" strokecolor="#241b50 [3204]" strokeweight="1pt">
                <v:stroke joinstyle="miter"/>
                <w10:wrap anchorx="margin" anchory="line"/>
              </v:line>
            </w:pict>
          </mc:Fallback>
        </mc:AlternateContent>
      </w:r>
      <w:r w:rsidR="00161D29"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u w:val="single"/>
          <w:lang w:val="fr-FR"/>
        </w:rPr>
        <w:t>Environnement technique / fonctionnel / méthodologie</w:t>
      </w:r>
      <w:r w:rsidR="00161D29" w:rsidRPr="00752159">
        <w:rPr>
          <w:rFonts w:ascii="Montserrat" w:eastAsiaTheme="minorEastAsia" w:hAnsi="Montserrat" w:cs="Calibri"/>
          <w:b/>
          <w:bCs/>
          <w:color w:val="2A2A2A" w:themeColor="text1" w:themeShade="80"/>
          <w:sz w:val="20"/>
          <w:szCs w:val="20"/>
          <w:lang w:val="fr-FR"/>
        </w:rPr>
        <w:t xml:space="preserve"> :</w:t>
      </w:r>
      <w:r w:rsidR="00161D29" w:rsidRPr="00752159">
        <w:rPr>
          <w:rFonts w:ascii="Montserrat" w:eastAsia="Arial Unicode MS" w:hAnsi="Montserrat" w:cs="Calibri"/>
          <w:color w:val="2A2A2A" w:themeColor="text1" w:themeShade="80"/>
          <w:lang w:val="fr-FR"/>
        </w:rPr>
        <w:br/>
      </w:r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JEE, </w:t>
      </w:r>
      <w:proofErr w:type="spellStart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Websphere</w:t>
      </w:r>
      <w:proofErr w:type="spellEnd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6.0, Oracle, DB2, </w:t>
      </w:r>
      <w:proofErr w:type="spellStart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Actuate</w:t>
      </w:r>
      <w:proofErr w:type="spellEnd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, </w:t>
      </w:r>
      <w:proofErr w:type="spellStart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>SweetDEV</w:t>
      </w:r>
      <w:proofErr w:type="spellEnd"/>
      <w:r w:rsidR="00A2552E" w:rsidRPr="00A2552E"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  <w:t xml:space="preserve"> Framework, Struts, MVC, Servlets, PL/SQL.</w:t>
      </w:r>
    </w:p>
    <w:p w14:paraId="73612C42" w14:textId="479BBF29" w:rsidR="00161D29" w:rsidRPr="00752159" w:rsidRDefault="00161D29" w:rsidP="00161D29">
      <w:pPr>
        <w:pStyle w:val="Titre2"/>
        <w:spacing w:before="0" w:line="360" w:lineRule="auto"/>
        <w:rPr>
          <w:rFonts w:ascii="Montserrat" w:hAnsi="Montserrat" w:cs="Calibri"/>
          <w:color w:val="525252"/>
          <w:sz w:val="20"/>
          <w:szCs w:val="20"/>
          <w:lang w:val="fr-FR"/>
        </w:rPr>
      </w:pPr>
    </w:p>
    <w:p w14:paraId="68ED2423" w14:textId="2AE66F1D" w:rsidR="00FE701A" w:rsidRDefault="00FE701A" w:rsidP="003558C0">
      <w:pPr>
        <w:rPr>
          <w:lang w:val="fr-FR"/>
        </w:rPr>
      </w:pPr>
    </w:p>
    <w:p w14:paraId="7396C368" w14:textId="634DFB79" w:rsidR="00FE701A" w:rsidRDefault="00FE701A" w:rsidP="003558C0">
      <w:pPr>
        <w:rPr>
          <w:lang w:val="fr-FR"/>
        </w:rPr>
      </w:pPr>
    </w:p>
    <w:p w14:paraId="3FFA466E" w14:textId="42989060" w:rsidR="00FE701A" w:rsidRPr="003558C0" w:rsidRDefault="00FE701A" w:rsidP="003558C0">
      <w:pPr>
        <w:rPr>
          <w:lang w:val="fr-FR"/>
        </w:rPr>
      </w:pPr>
    </w:p>
    <w:p w14:paraId="564A7B39" w14:textId="72F84D7B" w:rsidR="004C3DC9" w:rsidRPr="00752159" w:rsidRDefault="004C3DC9" w:rsidP="00780EB7">
      <w:pPr>
        <w:pStyle w:val="Titre2"/>
        <w:spacing w:before="0" w:line="360" w:lineRule="auto"/>
        <w:contextualSpacing/>
        <w:rPr>
          <w:rFonts w:ascii="Montserrat" w:hAnsi="Montserrat" w:cs="Calibri"/>
          <w:color w:val="2A2A2A" w:themeColor="text1" w:themeShade="80"/>
          <w:sz w:val="20"/>
          <w:szCs w:val="20"/>
          <w:lang w:val="fr-FR"/>
        </w:rPr>
      </w:pPr>
    </w:p>
    <w:p w14:paraId="2F70ABB1" w14:textId="3DBB8EF9" w:rsidR="00780CE3" w:rsidRPr="00752159" w:rsidRDefault="00780CE3" w:rsidP="001D19F1">
      <w:pPr>
        <w:pStyle w:val="Titre2"/>
        <w:spacing w:before="0" w:line="360" w:lineRule="auto"/>
        <w:rPr>
          <w:rFonts w:ascii="Montserrat" w:hAnsi="Montserrat" w:cs="Calibri"/>
          <w:color w:val="525252"/>
          <w:sz w:val="20"/>
          <w:szCs w:val="20"/>
          <w:lang w:val="fr-FR"/>
        </w:rPr>
      </w:pPr>
    </w:p>
    <w:sectPr w:rsidR="00780CE3" w:rsidRPr="00752159" w:rsidSect="004558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417" w:left="1417" w:header="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F360B" w14:textId="77777777" w:rsidR="0041181A" w:rsidRDefault="0041181A" w:rsidP="00DC791B">
      <w:pPr>
        <w:spacing w:after="0" w:line="240" w:lineRule="auto"/>
      </w:pPr>
      <w:r>
        <w:separator/>
      </w:r>
    </w:p>
  </w:endnote>
  <w:endnote w:type="continuationSeparator" w:id="0">
    <w:p w14:paraId="3307DF50" w14:textId="77777777" w:rsidR="0041181A" w:rsidRDefault="0041181A" w:rsidP="00DC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Bold">
    <w:altName w:val="Cambria"/>
    <w:charset w:val="00"/>
    <w:family w:val="roman"/>
    <w:pitch w:val="default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D9EF4" w14:textId="77777777" w:rsidR="00934296" w:rsidRDefault="009342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9A8D" w14:textId="4724D8B9" w:rsidR="00A5151F" w:rsidRPr="00032C0E" w:rsidRDefault="00A5151F" w:rsidP="007929E5">
    <w:pPr>
      <w:pStyle w:val="Pieddepage"/>
      <w:jc w:val="center"/>
      <w:rPr>
        <w:sz w:val="16"/>
        <w:szCs w:val="16"/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B558" w14:textId="40B3CCD4" w:rsidR="00335EF1" w:rsidRPr="00A1333A" w:rsidRDefault="00335EF1" w:rsidP="00004C2E">
    <w:pPr>
      <w:pStyle w:val="Pieddepage"/>
      <w:jc w:val="center"/>
      <w:rPr>
        <w:sz w:val="16"/>
        <w:szCs w:val="16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0AA6" w14:textId="77777777" w:rsidR="0041181A" w:rsidRDefault="0041181A" w:rsidP="00DC791B">
      <w:pPr>
        <w:spacing w:after="0" w:line="240" w:lineRule="auto"/>
      </w:pPr>
      <w:r>
        <w:separator/>
      </w:r>
    </w:p>
  </w:footnote>
  <w:footnote w:type="continuationSeparator" w:id="0">
    <w:p w14:paraId="7E0319EC" w14:textId="77777777" w:rsidR="0041181A" w:rsidRDefault="0041181A" w:rsidP="00DC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C9A80" w14:textId="77777777" w:rsidR="00934296" w:rsidRDefault="009342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8209" w14:textId="77777777" w:rsidR="00934296" w:rsidRDefault="0093429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1B5F3" w14:textId="749B179C" w:rsidR="00E96128" w:rsidRDefault="00707D8D" w:rsidP="00146305">
    <w:pPr>
      <w:pStyle w:val="Titre1"/>
      <w:spacing w:before="240" w:after="0"/>
      <w:rPr>
        <w:rFonts w:ascii="Montserrat Light" w:hAnsi="Montserrat Light" w:cstheme="minorHAnsi"/>
        <w:caps/>
        <w:color w:val="FF1838"/>
        <w:spacing w:val="10"/>
        <w:sz w:val="28"/>
        <w:szCs w:val="52"/>
        <w:lang w:val="fr-FR"/>
      </w:rPr>
    </w:pPr>
    <w:r w:rsidRPr="00707D8D"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>Sarfaraaz Asla</w:t>
    </w:r>
    <w:r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>m</w:t>
    </w:r>
    <w:r w:rsidR="00146305"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 xml:space="preserve">                       </w:t>
    </w:r>
    <w:r w:rsidR="00146305" w:rsidRPr="00146305"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  <w:t>20, Rue Fossés Saint Bernard, Paris 75005.</w:t>
    </w:r>
  </w:p>
  <w:p w14:paraId="48EDD0B7" w14:textId="114ED59D" w:rsidR="00E1668A" w:rsidRDefault="00E1668A" w:rsidP="00E96128">
    <w:pPr>
      <w:pStyle w:val="Titre1"/>
      <w:spacing w:before="0" w:after="0"/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</w:pPr>
    <w:r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>3</w:t>
    </w:r>
    <w:r w:rsidR="00934296"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>7</w:t>
    </w:r>
    <w:r>
      <w:rPr>
        <w:rFonts w:ascii="Montserrat" w:hAnsi="Montserrat" w:cstheme="minorHAnsi"/>
        <w:b/>
        <w:color w:val="555555" w:themeColor="text1"/>
        <w:spacing w:val="10"/>
        <w:sz w:val="28"/>
        <w:szCs w:val="52"/>
        <w:lang w:val="fr-FR"/>
      </w:rPr>
      <w:t xml:space="preserve"> ans.                                                                               </w:t>
    </w:r>
    <w:r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  <w:t>sarfaraaz.aslam@gmail.com</w:t>
    </w:r>
  </w:p>
  <w:p w14:paraId="62467110" w14:textId="10199F17" w:rsidR="00F42156" w:rsidRPr="008A1DAA" w:rsidRDefault="008A1DAA" w:rsidP="00E96128">
    <w:pPr>
      <w:pStyle w:val="Titre1"/>
      <w:spacing w:before="0" w:after="0"/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</w:pPr>
    <w:r>
      <w:rPr>
        <w:rFonts w:ascii="Montserrat Light" w:hAnsi="Montserrat Light" w:cstheme="minorHAnsi"/>
        <w:caps/>
        <w:color w:val="FF1838"/>
        <w:spacing w:val="10"/>
        <w:sz w:val="28"/>
        <w:szCs w:val="52"/>
        <w:lang w:val="fr-FR"/>
      </w:rPr>
      <w:t>Architecte Solution</w:t>
    </w:r>
    <w:r w:rsidR="00146305">
      <w:rPr>
        <w:rFonts w:ascii="Montserrat Light" w:hAnsi="Montserrat Light" w:cstheme="minorHAnsi"/>
        <w:caps/>
        <w:color w:val="FF1838"/>
        <w:spacing w:val="10"/>
        <w:sz w:val="28"/>
        <w:szCs w:val="52"/>
        <w:lang w:val="fr-FR"/>
      </w:rPr>
      <w:t xml:space="preserve">    </w:t>
    </w:r>
    <w:r w:rsidR="00146305"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  <w:t xml:space="preserve">                                                                 </w:t>
    </w:r>
    <w:r w:rsidR="00E1668A"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  <w:t xml:space="preserve">              </w:t>
    </w:r>
    <w:r>
      <w:rPr>
        <w:rFonts w:ascii="Montserrat" w:hAnsi="Montserrat" w:cstheme="minorHAnsi"/>
        <w:b/>
        <w:color w:val="555555" w:themeColor="text1"/>
        <w:spacing w:val="10"/>
        <w:sz w:val="20"/>
        <w:szCs w:val="20"/>
        <w:lang w:val="fr-FR"/>
      </w:rPr>
      <w:t xml:space="preserve">  </w:t>
    </w:r>
    <w:r w:rsidR="00E1668A" w:rsidRPr="00146305">
      <w:rPr>
        <w:rFonts w:ascii="Montserrat" w:hAnsi="Montserrat" w:cstheme="minorHAnsi"/>
        <w:b/>
        <w:color w:val="555555" w:themeColor="text1"/>
        <w:spacing w:val="10"/>
        <w:sz w:val="18"/>
        <w:szCs w:val="18"/>
        <w:lang w:val="fr-FR"/>
      </w:rPr>
      <w:t>Tél</w:t>
    </w:r>
    <w:r w:rsidR="00E1668A">
      <w:rPr>
        <w:rFonts w:ascii="Montserrat" w:hAnsi="Montserrat" w:cstheme="minorHAnsi"/>
        <w:b/>
        <w:color w:val="555555" w:themeColor="text1"/>
        <w:spacing w:val="10"/>
        <w:sz w:val="18"/>
        <w:szCs w:val="18"/>
        <w:lang w:val="fr-FR"/>
      </w:rPr>
      <w:t> : 06.78.39.82.40</w:t>
    </w:r>
    <w:r w:rsidR="00F42156" w:rsidRPr="00F42156">
      <w:rPr>
        <w:rFonts w:ascii="Montserrat Light" w:hAnsi="Montserrat Light" w:cstheme="minorHAnsi"/>
        <w:caps/>
        <w:color w:val="FF1838"/>
        <w:spacing w:val="10"/>
        <w:sz w:val="28"/>
        <w:szCs w:val="52"/>
        <w:lang w:val="fr-FR"/>
      </w:rPr>
      <w:br/>
    </w:r>
    <w:r w:rsidR="00707D8D">
      <w:rPr>
        <w:rFonts w:ascii="Montserrat Light" w:hAnsi="Montserrat Light" w:cstheme="minorHAnsi"/>
        <w:color w:val="FF1838"/>
        <w:spacing w:val="10"/>
        <w:sz w:val="28"/>
        <w:szCs w:val="52"/>
        <w:lang w:val="fr-FR"/>
      </w:rPr>
      <w:t>1</w:t>
    </w:r>
    <w:r w:rsidR="00934296">
      <w:rPr>
        <w:rFonts w:ascii="Montserrat Light" w:hAnsi="Montserrat Light" w:cstheme="minorHAnsi"/>
        <w:color w:val="FF1838"/>
        <w:spacing w:val="10"/>
        <w:sz w:val="28"/>
        <w:szCs w:val="52"/>
        <w:lang w:val="fr-FR"/>
      </w:rPr>
      <w:t>3</w:t>
    </w:r>
    <w:r w:rsidR="00F42156" w:rsidRPr="00F42156">
      <w:rPr>
        <w:rFonts w:ascii="Montserrat Light" w:hAnsi="Montserrat Light" w:cstheme="minorHAnsi"/>
        <w:color w:val="FF1838"/>
        <w:spacing w:val="10"/>
        <w:sz w:val="28"/>
        <w:szCs w:val="52"/>
        <w:lang w:val="fr-FR"/>
      </w:rPr>
      <w:t xml:space="preserve"> ans d’expérience</w:t>
    </w:r>
    <w:r w:rsidR="00146305">
      <w:rPr>
        <w:rFonts w:ascii="Montserrat Light" w:hAnsi="Montserrat Light" w:cstheme="minorHAnsi"/>
        <w:color w:val="FF1838"/>
        <w:spacing w:val="10"/>
        <w:sz w:val="28"/>
        <w:szCs w:val="52"/>
        <w:lang w:val="fr-FR"/>
      </w:rPr>
      <w:t xml:space="preserve">                                                                        </w:t>
    </w:r>
  </w:p>
  <w:p w14:paraId="306D0ADC" w14:textId="6BB93A58" w:rsidR="00F42156" w:rsidRPr="00F42156" w:rsidRDefault="00F42156" w:rsidP="00F4215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70.05pt;height:477.1pt" o:bullet="t">
        <v:imagedata r:id="rId1" o:title="ADNEOM LOGO STAMP RED"/>
      </v:shape>
    </w:pict>
  </w:numPicBullet>
  <w:abstractNum w:abstractNumId="0" w15:restartNumberingAfterBreak="0">
    <w:nsid w:val="0054466C"/>
    <w:multiLevelType w:val="hybridMultilevel"/>
    <w:tmpl w:val="E320C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711F3"/>
    <w:multiLevelType w:val="hybridMultilevel"/>
    <w:tmpl w:val="8EE2E688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85B86"/>
    <w:multiLevelType w:val="hybridMultilevel"/>
    <w:tmpl w:val="EAC4E68C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E2E"/>
    <w:multiLevelType w:val="hybridMultilevel"/>
    <w:tmpl w:val="B470B6B6"/>
    <w:lvl w:ilvl="0" w:tplc="F77AA74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11C0"/>
    <w:multiLevelType w:val="hybridMultilevel"/>
    <w:tmpl w:val="3EE0A176"/>
    <w:lvl w:ilvl="0" w:tplc="B5EC8B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96817"/>
    <w:multiLevelType w:val="hybridMultilevel"/>
    <w:tmpl w:val="2828E098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262D6"/>
    <w:multiLevelType w:val="hybridMultilevel"/>
    <w:tmpl w:val="08E699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52D6E"/>
    <w:multiLevelType w:val="hybridMultilevel"/>
    <w:tmpl w:val="FFAADBB8"/>
    <w:lvl w:ilvl="0" w:tplc="865856CA">
      <w:start w:val="1"/>
      <w:numFmt w:val="decimalZero"/>
      <w:lvlText w:val="[ HYP %1 ]"/>
      <w:lvlJc w:val="left"/>
      <w:pPr>
        <w:ind w:left="720" w:hanging="360"/>
      </w:pPr>
      <w:rPr>
        <w:rFonts w:hint="default"/>
        <w:color w:val="53BFB2" w:themeColor="accent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B77DB"/>
    <w:multiLevelType w:val="hybridMultilevel"/>
    <w:tmpl w:val="E88842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3C09"/>
    <w:multiLevelType w:val="hybridMultilevel"/>
    <w:tmpl w:val="DFB6EDB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2DBA"/>
    <w:multiLevelType w:val="hybridMultilevel"/>
    <w:tmpl w:val="FD6A8156"/>
    <w:lvl w:ilvl="0" w:tplc="B5EC8B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75BFC"/>
    <w:multiLevelType w:val="hybridMultilevel"/>
    <w:tmpl w:val="25C8D24E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E4253"/>
    <w:multiLevelType w:val="hybridMultilevel"/>
    <w:tmpl w:val="3386089E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D106B6"/>
    <w:multiLevelType w:val="hybridMultilevel"/>
    <w:tmpl w:val="A240149C"/>
    <w:lvl w:ilvl="0" w:tplc="C0FAB238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A81"/>
    <w:multiLevelType w:val="hybridMultilevel"/>
    <w:tmpl w:val="5A805DD6"/>
    <w:lvl w:ilvl="0" w:tplc="B5EC8B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A1B81"/>
    <w:multiLevelType w:val="hybridMultilevel"/>
    <w:tmpl w:val="CFACB7F2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E5FFF"/>
    <w:multiLevelType w:val="hybridMultilevel"/>
    <w:tmpl w:val="E476385E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06D27"/>
    <w:multiLevelType w:val="hybridMultilevel"/>
    <w:tmpl w:val="5CF47FC6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F255D"/>
    <w:multiLevelType w:val="hybridMultilevel"/>
    <w:tmpl w:val="271E03A6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117A62"/>
    <w:multiLevelType w:val="hybridMultilevel"/>
    <w:tmpl w:val="CACEDD7A"/>
    <w:lvl w:ilvl="0" w:tplc="C2A238D0">
      <w:numFmt w:val="bullet"/>
      <w:lvlText w:val="-"/>
      <w:lvlJc w:val="left"/>
      <w:pPr>
        <w:ind w:left="720" w:hanging="360"/>
      </w:pPr>
      <w:rPr>
        <w:rFonts w:ascii="Roboto" w:eastAsiaTheme="majorEastAsia" w:hAnsi="Robot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D4B69"/>
    <w:multiLevelType w:val="hybridMultilevel"/>
    <w:tmpl w:val="6A549884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C41F4"/>
    <w:multiLevelType w:val="hybridMultilevel"/>
    <w:tmpl w:val="ED8A8232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870EC"/>
    <w:multiLevelType w:val="hybridMultilevel"/>
    <w:tmpl w:val="B3CAFA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F527E"/>
    <w:multiLevelType w:val="hybridMultilevel"/>
    <w:tmpl w:val="DB9EEB28"/>
    <w:lvl w:ilvl="0" w:tplc="040C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8C86296"/>
    <w:multiLevelType w:val="hybridMultilevel"/>
    <w:tmpl w:val="C9E4C228"/>
    <w:lvl w:ilvl="0" w:tplc="600E52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07358B"/>
    <w:multiLevelType w:val="hybridMultilevel"/>
    <w:tmpl w:val="CD20F424"/>
    <w:lvl w:ilvl="0" w:tplc="B5EC8B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C3EAB"/>
    <w:multiLevelType w:val="hybridMultilevel"/>
    <w:tmpl w:val="F2CC41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6"/>
  </w:num>
  <w:num w:numId="5">
    <w:abstractNumId w:val="19"/>
  </w:num>
  <w:num w:numId="6">
    <w:abstractNumId w:val="9"/>
  </w:num>
  <w:num w:numId="7">
    <w:abstractNumId w:val="8"/>
  </w:num>
  <w:num w:numId="8">
    <w:abstractNumId w:val="23"/>
  </w:num>
  <w:num w:numId="9">
    <w:abstractNumId w:val="18"/>
  </w:num>
  <w:num w:numId="10">
    <w:abstractNumId w:val="22"/>
  </w:num>
  <w:num w:numId="11">
    <w:abstractNumId w:val="17"/>
  </w:num>
  <w:num w:numId="12">
    <w:abstractNumId w:val="24"/>
  </w:num>
  <w:num w:numId="13">
    <w:abstractNumId w:val="1"/>
  </w:num>
  <w:num w:numId="14">
    <w:abstractNumId w:val="20"/>
  </w:num>
  <w:num w:numId="15">
    <w:abstractNumId w:val="12"/>
  </w:num>
  <w:num w:numId="16">
    <w:abstractNumId w:val="26"/>
  </w:num>
  <w:num w:numId="17">
    <w:abstractNumId w:val="10"/>
  </w:num>
  <w:num w:numId="18">
    <w:abstractNumId w:val="14"/>
  </w:num>
  <w:num w:numId="19">
    <w:abstractNumId w:val="11"/>
  </w:num>
  <w:num w:numId="20">
    <w:abstractNumId w:val="15"/>
  </w:num>
  <w:num w:numId="21">
    <w:abstractNumId w:val="25"/>
  </w:num>
  <w:num w:numId="22">
    <w:abstractNumId w:val="16"/>
  </w:num>
  <w:num w:numId="23">
    <w:abstractNumId w:val="21"/>
  </w:num>
  <w:num w:numId="24">
    <w:abstractNumId w:val="2"/>
  </w:num>
  <w:num w:numId="25">
    <w:abstractNumId w:val="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567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A5"/>
    <w:rsid w:val="000000B8"/>
    <w:rsid w:val="00004C2E"/>
    <w:rsid w:val="0000585D"/>
    <w:rsid w:val="00005A9A"/>
    <w:rsid w:val="00007B4B"/>
    <w:rsid w:val="00010AA5"/>
    <w:rsid w:val="000227B1"/>
    <w:rsid w:val="00025861"/>
    <w:rsid w:val="00027C55"/>
    <w:rsid w:val="00032C0E"/>
    <w:rsid w:val="0005096B"/>
    <w:rsid w:val="00074E1F"/>
    <w:rsid w:val="00094319"/>
    <w:rsid w:val="00097E5D"/>
    <w:rsid w:val="000A431F"/>
    <w:rsid w:val="000B694E"/>
    <w:rsid w:val="000E2826"/>
    <w:rsid w:val="000F71E1"/>
    <w:rsid w:val="00100BFF"/>
    <w:rsid w:val="001036AD"/>
    <w:rsid w:val="00122E0E"/>
    <w:rsid w:val="0012470D"/>
    <w:rsid w:val="001261F7"/>
    <w:rsid w:val="0013137D"/>
    <w:rsid w:val="00132B1F"/>
    <w:rsid w:val="00146305"/>
    <w:rsid w:val="0014733D"/>
    <w:rsid w:val="0015082F"/>
    <w:rsid w:val="00154963"/>
    <w:rsid w:val="00156865"/>
    <w:rsid w:val="00157ED2"/>
    <w:rsid w:val="00160D24"/>
    <w:rsid w:val="00161D29"/>
    <w:rsid w:val="0017682D"/>
    <w:rsid w:val="00192906"/>
    <w:rsid w:val="00194B43"/>
    <w:rsid w:val="0019701F"/>
    <w:rsid w:val="001A0C30"/>
    <w:rsid w:val="001A424A"/>
    <w:rsid w:val="001A517D"/>
    <w:rsid w:val="001A637C"/>
    <w:rsid w:val="001B1B8D"/>
    <w:rsid w:val="001C26E5"/>
    <w:rsid w:val="001C756F"/>
    <w:rsid w:val="001D19F1"/>
    <w:rsid w:val="001D49EC"/>
    <w:rsid w:val="001D5619"/>
    <w:rsid w:val="001E2A01"/>
    <w:rsid w:val="001E52AC"/>
    <w:rsid w:val="001E6476"/>
    <w:rsid w:val="001F461F"/>
    <w:rsid w:val="001F75D3"/>
    <w:rsid w:val="0020361E"/>
    <w:rsid w:val="00213779"/>
    <w:rsid w:val="002176AD"/>
    <w:rsid w:val="00222922"/>
    <w:rsid w:val="00231330"/>
    <w:rsid w:val="00235B9E"/>
    <w:rsid w:val="00241330"/>
    <w:rsid w:val="002429EB"/>
    <w:rsid w:val="00245DDF"/>
    <w:rsid w:val="00246A62"/>
    <w:rsid w:val="002479CB"/>
    <w:rsid w:val="002559DD"/>
    <w:rsid w:val="0025623C"/>
    <w:rsid w:val="002567B1"/>
    <w:rsid w:val="00256EDF"/>
    <w:rsid w:val="00267BB9"/>
    <w:rsid w:val="00281F13"/>
    <w:rsid w:val="0028413A"/>
    <w:rsid w:val="002932F2"/>
    <w:rsid w:val="00296D4A"/>
    <w:rsid w:val="00297A6A"/>
    <w:rsid w:val="002A0BE3"/>
    <w:rsid w:val="002A4B15"/>
    <w:rsid w:val="002A59EE"/>
    <w:rsid w:val="002A5EB5"/>
    <w:rsid w:val="002A63C7"/>
    <w:rsid w:val="002B521B"/>
    <w:rsid w:val="002C2C0B"/>
    <w:rsid w:val="002E21A0"/>
    <w:rsid w:val="002F240C"/>
    <w:rsid w:val="002F3A0E"/>
    <w:rsid w:val="002F3DFC"/>
    <w:rsid w:val="00305FF1"/>
    <w:rsid w:val="00307DD9"/>
    <w:rsid w:val="00310AD7"/>
    <w:rsid w:val="0031106C"/>
    <w:rsid w:val="00316444"/>
    <w:rsid w:val="00325C2E"/>
    <w:rsid w:val="00335EF1"/>
    <w:rsid w:val="00336A2D"/>
    <w:rsid w:val="00346D59"/>
    <w:rsid w:val="00355147"/>
    <w:rsid w:val="003558C0"/>
    <w:rsid w:val="00355C67"/>
    <w:rsid w:val="00356A98"/>
    <w:rsid w:val="00373687"/>
    <w:rsid w:val="0038767A"/>
    <w:rsid w:val="00387AB8"/>
    <w:rsid w:val="00391A02"/>
    <w:rsid w:val="00395C70"/>
    <w:rsid w:val="00397D0A"/>
    <w:rsid w:val="003A46C3"/>
    <w:rsid w:val="003A790B"/>
    <w:rsid w:val="003B00CF"/>
    <w:rsid w:val="003B1A9E"/>
    <w:rsid w:val="003B357B"/>
    <w:rsid w:val="003D5892"/>
    <w:rsid w:val="003D6998"/>
    <w:rsid w:val="003D76B6"/>
    <w:rsid w:val="00403429"/>
    <w:rsid w:val="0041181A"/>
    <w:rsid w:val="00417A3E"/>
    <w:rsid w:val="00432759"/>
    <w:rsid w:val="0043493C"/>
    <w:rsid w:val="00437E83"/>
    <w:rsid w:val="00441040"/>
    <w:rsid w:val="00445C91"/>
    <w:rsid w:val="00454A98"/>
    <w:rsid w:val="0045586B"/>
    <w:rsid w:val="004778E3"/>
    <w:rsid w:val="00481333"/>
    <w:rsid w:val="0048797A"/>
    <w:rsid w:val="004A154C"/>
    <w:rsid w:val="004B145F"/>
    <w:rsid w:val="004B7C9B"/>
    <w:rsid w:val="004C2A0B"/>
    <w:rsid w:val="004C3DC9"/>
    <w:rsid w:val="004C6EDA"/>
    <w:rsid w:val="004E2EF7"/>
    <w:rsid w:val="004E4F3C"/>
    <w:rsid w:val="004F3D1A"/>
    <w:rsid w:val="00527752"/>
    <w:rsid w:val="00534BCE"/>
    <w:rsid w:val="00540EB3"/>
    <w:rsid w:val="00546980"/>
    <w:rsid w:val="0055020B"/>
    <w:rsid w:val="00556A76"/>
    <w:rsid w:val="0056533C"/>
    <w:rsid w:val="005837EB"/>
    <w:rsid w:val="00585A3E"/>
    <w:rsid w:val="005A0636"/>
    <w:rsid w:val="005A37F6"/>
    <w:rsid w:val="005A5A06"/>
    <w:rsid w:val="005A711A"/>
    <w:rsid w:val="005C16A5"/>
    <w:rsid w:val="005C297A"/>
    <w:rsid w:val="005C2A20"/>
    <w:rsid w:val="005D1991"/>
    <w:rsid w:val="005F3A98"/>
    <w:rsid w:val="00607942"/>
    <w:rsid w:val="00615BA2"/>
    <w:rsid w:val="0062565F"/>
    <w:rsid w:val="00640459"/>
    <w:rsid w:val="006429E0"/>
    <w:rsid w:val="006613E0"/>
    <w:rsid w:val="006623AB"/>
    <w:rsid w:val="006638CB"/>
    <w:rsid w:val="00664021"/>
    <w:rsid w:val="00664B2D"/>
    <w:rsid w:val="00665C3C"/>
    <w:rsid w:val="006710B4"/>
    <w:rsid w:val="00681CA1"/>
    <w:rsid w:val="00685AB6"/>
    <w:rsid w:val="006874FF"/>
    <w:rsid w:val="00693A21"/>
    <w:rsid w:val="00697260"/>
    <w:rsid w:val="006A291F"/>
    <w:rsid w:val="006A342E"/>
    <w:rsid w:val="006B1197"/>
    <w:rsid w:val="006F02AB"/>
    <w:rsid w:val="006F5312"/>
    <w:rsid w:val="006F64F1"/>
    <w:rsid w:val="007020C8"/>
    <w:rsid w:val="007065BB"/>
    <w:rsid w:val="00707D8D"/>
    <w:rsid w:val="007110A6"/>
    <w:rsid w:val="00712B36"/>
    <w:rsid w:val="00713712"/>
    <w:rsid w:val="00737327"/>
    <w:rsid w:val="00743395"/>
    <w:rsid w:val="0074659F"/>
    <w:rsid w:val="007501A7"/>
    <w:rsid w:val="0075042E"/>
    <w:rsid w:val="00750B71"/>
    <w:rsid w:val="00752159"/>
    <w:rsid w:val="00762AD2"/>
    <w:rsid w:val="00764E65"/>
    <w:rsid w:val="00770B63"/>
    <w:rsid w:val="0077221B"/>
    <w:rsid w:val="00777BAD"/>
    <w:rsid w:val="00780CE3"/>
    <w:rsid w:val="00780EB7"/>
    <w:rsid w:val="007878CA"/>
    <w:rsid w:val="007929E5"/>
    <w:rsid w:val="00796BE0"/>
    <w:rsid w:val="007A2C97"/>
    <w:rsid w:val="007B28CA"/>
    <w:rsid w:val="007C5EBE"/>
    <w:rsid w:val="007F0A3D"/>
    <w:rsid w:val="007F32B1"/>
    <w:rsid w:val="007F500D"/>
    <w:rsid w:val="007F7D11"/>
    <w:rsid w:val="00817847"/>
    <w:rsid w:val="00827136"/>
    <w:rsid w:val="008326CC"/>
    <w:rsid w:val="00832792"/>
    <w:rsid w:val="00833283"/>
    <w:rsid w:val="00845CAB"/>
    <w:rsid w:val="0085428B"/>
    <w:rsid w:val="00860697"/>
    <w:rsid w:val="00861627"/>
    <w:rsid w:val="00861D12"/>
    <w:rsid w:val="00863EFB"/>
    <w:rsid w:val="00866BC0"/>
    <w:rsid w:val="00870B4B"/>
    <w:rsid w:val="0087283E"/>
    <w:rsid w:val="0089203A"/>
    <w:rsid w:val="008928F7"/>
    <w:rsid w:val="00894D98"/>
    <w:rsid w:val="008955DD"/>
    <w:rsid w:val="008977DA"/>
    <w:rsid w:val="008A0916"/>
    <w:rsid w:val="008A1DAA"/>
    <w:rsid w:val="008C1538"/>
    <w:rsid w:val="008E1EE8"/>
    <w:rsid w:val="008E7708"/>
    <w:rsid w:val="009009E2"/>
    <w:rsid w:val="009106DA"/>
    <w:rsid w:val="009124A8"/>
    <w:rsid w:val="00914AAB"/>
    <w:rsid w:val="0091709F"/>
    <w:rsid w:val="00931E5E"/>
    <w:rsid w:val="00932855"/>
    <w:rsid w:val="00934296"/>
    <w:rsid w:val="009423A4"/>
    <w:rsid w:val="00952DC0"/>
    <w:rsid w:val="0095722E"/>
    <w:rsid w:val="009637E3"/>
    <w:rsid w:val="00963E40"/>
    <w:rsid w:val="00964CC5"/>
    <w:rsid w:val="00976D77"/>
    <w:rsid w:val="00983DFE"/>
    <w:rsid w:val="00992442"/>
    <w:rsid w:val="009A252E"/>
    <w:rsid w:val="009B008C"/>
    <w:rsid w:val="009B15ED"/>
    <w:rsid w:val="009D59FE"/>
    <w:rsid w:val="009F5B62"/>
    <w:rsid w:val="009F6641"/>
    <w:rsid w:val="00A02DD0"/>
    <w:rsid w:val="00A061EA"/>
    <w:rsid w:val="00A1333A"/>
    <w:rsid w:val="00A23A48"/>
    <w:rsid w:val="00A2552E"/>
    <w:rsid w:val="00A25BDF"/>
    <w:rsid w:val="00A25F31"/>
    <w:rsid w:val="00A33E01"/>
    <w:rsid w:val="00A34610"/>
    <w:rsid w:val="00A40755"/>
    <w:rsid w:val="00A5151F"/>
    <w:rsid w:val="00A543E8"/>
    <w:rsid w:val="00A54C57"/>
    <w:rsid w:val="00A56DE2"/>
    <w:rsid w:val="00A60569"/>
    <w:rsid w:val="00A66446"/>
    <w:rsid w:val="00A8065D"/>
    <w:rsid w:val="00A83CD2"/>
    <w:rsid w:val="00AA1418"/>
    <w:rsid w:val="00AA1A1D"/>
    <w:rsid w:val="00AC169A"/>
    <w:rsid w:val="00AD1B56"/>
    <w:rsid w:val="00AE4ADC"/>
    <w:rsid w:val="00AF2D6B"/>
    <w:rsid w:val="00AF66AD"/>
    <w:rsid w:val="00B012C0"/>
    <w:rsid w:val="00B2299E"/>
    <w:rsid w:val="00B405BB"/>
    <w:rsid w:val="00B437E4"/>
    <w:rsid w:val="00B46BB0"/>
    <w:rsid w:val="00B474DE"/>
    <w:rsid w:val="00B50D02"/>
    <w:rsid w:val="00B705CD"/>
    <w:rsid w:val="00B74D77"/>
    <w:rsid w:val="00B76FC1"/>
    <w:rsid w:val="00B845DA"/>
    <w:rsid w:val="00B9107E"/>
    <w:rsid w:val="00B95068"/>
    <w:rsid w:val="00BA0420"/>
    <w:rsid w:val="00BB0068"/>
    <w:rsid w:val="00BB433A"/>
    <w:rsid w:val="00BB4441"/>
    <w:rsid w:val="00BB6173"/>
    <w:rsid w:val="00BC6D7F"/>
    <w:rsid w:val="00BD77D3"/>
    <w:rsid w:val="00BE1357"/>
    <w:rsid w:val="00BE28F3"/>
    <w:rsid w:val="00BF0451"/>
    <w:rsid w:val="00BF4356"/>
    <w:rsid w:val="00BF4B96"/>
    <w:rsid w:val="00C0014B"/>
    <w:rsid w:val="00C00471"/>
    <w:rsid w:val="00C0238F"/>
    <w:rsid w:val="00C1183D"/>
    <w:rsid w:val="00C175A8"/>
    <w:rsid w:val="00C21FA7"/>
    <w:rsid w:val="00C42AE1"/>
    <w:rsid w:val="00C56688"/>
    <w:rsid w:val="00C628C8"/>
    <w:rsid w:val="00C840FB"/>
    <w:rsid w:val="00CA0319"/>
    <w:rsid w:val="00CA4557"/>
    <w:rsid w:val="00CC0B05"/>
    <w:rsid w:val="00CC3033"/>
    <w:rsid w:val="00CC5C63"/>
    <w:rsid w:val="00CE09B8"/>
    <w:rsid w:val="00CE1B1F"/>
    <w:rsid w:val="00CE1F73"/>
    <w:rsid w:val="00CE2B0E"/>
    <w:rsid w:val="00CF3F93"/>
    <w:rsid w:val="00CF5ADB"/>
    <w:rsid w:val="00D203E2"/>
    <w:rsid w:val="00D25219"/>
    <w:rsid w:val="00D30928"/>
    <w:rsid w:val="00D347E6"/>
    <w:rsid w:val="00D35654"/>
    <w:rsid w:val="00D4146A"/>
    <w:rsid w:val="00D61628"/>
    <w:rsid w:val="00D6644A"/>
    <w:rsid w:val="00D830F4"/>
    <w:rsid w:val="00DA0CEC"/>
    <w:rsid w:val="00DA5743"/>
    <w:rsid w:val="00DA7012"/>
    <w:rsid w:val="00DB3559"/>
    <w:rsid w:val="00DB45F9"/>
    <w:rsid w:val="00DB5D5B"/>
    <w:rsid w:val="00DB67B1"/>
    <w:rsid w:val="00DC17B9"/>
    <w:rsid w:val="00DC1821"/>
    <w:rsid w:val="00DC791B"/>
    <w:rsid w:val="00DE2F76"/>
    <w:rsid w:val="00DE6E12"/>
    <w:rsid w:val="00DF054C"/>
    <w:rsid w:val="00DF5DF8"/>
    <w:rsid w:val="00E01C24"/>
    <w:rsid w:val="00E06675"/>
    <w:rsid w:val="00E124B5"/>
    <w:rsid w:val="00E1668A"/>
    <w:rsid w:val="00E17B3D"/>
    <w:rsid w:val="00E31E38"/>
    <w:rsid w:val="00E35D06"/>
    <w:rsid w:val="00E43630"/>
    <w:rsid w:val="00E544E7"/>
    <w:rsid w:val="00E65F6C"/>
    <w:rsid w:val="00E7799B"/>
    <w:rsid w:val="00E96128"/>
    <w:rsid w:val="00EA632B"/>
    <w:rsid w:val="00EB76DE"/>
    <w:rsid w:val="00ED3B23"/>
    <w:rsid w:val="00ED539C"/>
    <w:rsid w:val="00EE280C"/>
    <w:rsid w:val="00EE2FC1"/>
    <w:rsid w:val="00EE6A6F"/>
    <w:rsid w:val="00EF6AA1"/>
    <w:rsid w:val="00F02018"/>
    <w:rsid w:val="00F051C6"/>
    <w:rsid w:val="00F10A01"/>
    <w:rsid w:val="00F160AC"/>
    <w:rsid w:val="00F20A8F"/>
    <w:rsid w:val="00F33B97"/>
    <w:rsid w:val="00F37DC1"/>
    <w:rsid w:val="00F41B08"/>
    <w:rsid w:val="00F42156"/>
    <w:rsid w:val="00F53C08"/>
    <w:rsid w:val="00F5437A"/>
    <w:rsid w:val="00F55853"/>
    <w:rsid w:val="00F57BE7"/>
    <w:rsid w:val="00F611B4"/>
    <w:rsid w:val="00F702F9"/>
    <w:rsid w:val="00F709AD"/>
    <w:rsid w:val="00F81E3F"/>
    <w:rsid w:val="00F85B0A"/>
    <w:rsid w:val="00F90A94"/>
    <w:rsid w:val="00F93E46"/>
    <w:rsid w:val="00F95A41"/>
    <w:rsid w:val="00F961E1"/>
    <w:rsid w:val="00FA0301"/>
    <w:rsid w:val="00FD0539"/>
    <w:rsid w:val="00FD7701"/>
    <w:rsid w:val="00FE058A"/>
    <w:rsid w:val="00FE1F24"/>
    <w:rsid w:val="00FE37E7"/>
    <w:rsid w:val="00FE701A"/>
    <w:rsid w:val="00FE707A"/>
    <w:rsid w:val="00F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ADA9"/>
  <w15:chartTrackingRefBased/>
  <w15:docId w15:val="{0707CBE5-5DD2-455E-AA10-44837D5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4C"/>
    <w:pPr>
      <w:spacing w:after="200" w:line="276" w:lineRule="auto"/>
    </w:pPr>
    <w:rPr>
      <w:color w:val="3F3F3F" w:themeColor="tex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48797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FF1738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6B6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41B5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06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555555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0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B0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55555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0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55555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0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0D28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0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55555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0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55555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97A"/>
    <w:rPr>
      <w:rFonts w:asciiTheme="majorHAnsi" w:eastAsiaTheme="majorEastAsia" w:hAnsiTheme="majorHAnsi" w:cstheme="majorBidi"/>
      <w:color w:val="FF1738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76B6"/>
    <w:rPr>
      <w:rFonts w:asciiTheme="majorHAnsi" w:eastAsiaTheme="majorEastAsia" w:hAnsiTheme="majorHAnsi" w:cstheme="majorBidi"/>
      <w:color w:val="241B5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B0068"/>
    <w:rPr>
      <w:rFonts w:asciiTheme="majorHAnsi" w:eastAsiaTheme="majorEastAsia" w:hAnsiTheme="majorHAnsi" w:cstheme="majorBidi"/>
      <w:color w:val="555555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B0068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BB0068"/>
    <w:rPr>
      <w:rFonts w:asciiTheme="majorHAnsi" w:eastAsiaTheme="majorEastAsia" w:hAnsiTheme="majorHAnsi" w:cstheme="majorBidi"/>
      <w:color w:val="555555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B0068"/>
    <w:rPr>
      <w:rFonts w:asciiTheme="majorHAnsi" w:eastAsiaTheme="majorEastAsia" w:hAnsiTheme="majorHAnsi" w:cstheme="majorBidi"/>
      <w:i/>
      <w:iCs/>
      <w:color w:val="555555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BB0068"/>
    <w:rPr>
      <w:rFonts w:asciiTheme="majorHAnsi" w:eastAsiaTheme="majorEastAsia" w:hAnsiTheme="majorHAnsi" w:cstheme="majorBidi"/>
      <w:i/>
      <w:iCs/>
      <w:color w:val="120D28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BB0068"/>
    <w:rPr>
      <w:rFonts w:asciiTheme="majorHAnsi" w:eastAsiaTheme="majorEastAsia" w:hAnsiTheme="majorHAnsi" w:cstheme="majorBidi"/>
      <w:b/>
      <w:bCs/>
      <w:color w:val="555555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BB0068"/>
    <w:rPr>
      <w:rFonts w:asciiTheme="majorHAnsi" w:eastAsiaTheme="majorEastAsia" w:hAnsiTheme="majorHAnsi" w:cstheme="majorBidi"/>
      <w:b/>
      <w:bCs/>
      <w:i/>
      <w:iCs/>
      <w:color w:val="555555" w:themeColor="text2"/>
    </w:rPr>
  </w:style>
  <w:style w:type="paragraph" w:styleId="Lgende">
    <w:name w:val="caption"/>
    <w:basedOn w:val="Normal"/>
    <w:next w:val="Normal"/>
    <w:uiPriority w:val="35"/>
    <w:unhideWhenUsed/>
    <w:qFormat/>
    <w:rsid w:val="00EE280C"/>
    <w:pPr>
      <w:spacing w:line="240" w:lineRule="auto"/>
    </w:pPr>
    <w:rPr>
      <w:b/>
      <w:bCs/>
      <w:color w:val="CAC9C9" w:themeColor="accent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0227B1"/>
    <w:pPr>
      <w:spacing w:before="360" w:after="0"/>
      <w:contextualSpacing/>
    </w:pPr>
    <w:rPr>
      <w:rFonts w:asciiTheme="majorHAnsi" w:eastAsiaTheme="majorEastAsia" w:hAnsiTheme="majorHAnsi" w:cstheme="majorBidi"/>
      <w:color w:val="FF1738"/>
      <w:spacing w:val="-10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7B1"/>
    <w:rPr>
      <w:rFonts w:asciiTheme="majorHAnsi" w:eastAsiaTheme="majorEastAsia" w:hAnsiTheme="majorHAnsi" w:cstheme="majorBidi"/>
      <w:color w:val="FF1738"/>
      <w:spacing w:val="-10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5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4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60569"/>
    <w:rPr>
      <w:rFonts w:asciiTheme="majorHAnsi" w:eastAsiaTheme="majorEastAsia" w:hAnsiTheme="majorHAnsi" w:cstheme="majorBidi"/>
      <w:color w:val="3F3F3F" w:themeColor="text1" w:themeShade="BF"/>
      <w:sz w:val="48"/>
      <w:szCs w:val="24"/>
    </w:rPr>
  </w:style>
  <w:style w:type="character" w:styleId="lev">
    <w:name w:val="Strong"/>
    <w:basedOn w:val="Policepardfaut"/>
    <w:uiPriority w:val="22"/>
    <w:qFormat/>
    <w:rsid w:val="004A154C"/>
    <w:rPr>
      <w:b/>
      <w:bCs/>
      <w:color w:val="3B3838" w:themeColor="background2" w:themeShade="40"/>
    </w:rPr>
  </w:style>
  <w:style w:type="character" w:styleId="Accentuation">
    <w:name w:val="Emphasis"/>
    <w:basedOn w:val="Policepardfaut"/>
    <w:uiPriority w:val="20"/>
    <w:qFormat/>
    <w:rsid w:val="00BB0068"/>
    <w:rPr>
      <w:i/>
      <w:iCs/>
    </w:rPr>
  </w:style>
  <w:style w:type="paragraph" w:styleId="Sansinterligne">
    <w:name w:val="No Spacing"/>
    <w:uiPriority w:val="1"/>
    <w:qFormat/>
    <w:rsid w:val="00F961E1"/>
    <w:pPr>
      <w:spacing w:after="0" w:line="240" w:lineRule="auto"/>
    </w:pPr>
    <w:rPr>
      <w:color w:val="3F3F3F" w:themeColor="tex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BB0068"/>
    <w:pPr>
      <w:spacing w:before="160"/>
      <w:ind w:left="720" w:right="720"/>
    </w:pPr>
    <w:rPr>
      <w:i/>
      <w:iCs/>
      <w:color w:val="7F7F7F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068"/>
    <w:rPr>
      <w:i/>
      <w:iCs/>
      <w:color w:val="7F7F7F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154C"/>
    <w:pPr>
      <w:pBdr>
        <w:left w:val="single" w:sz="18" w:space="12" w:color="241B50" w:themeColor="accent1"/>
      </w:pBdr>
      <w:spacing w:before="100" w:beforeAutospacing="1" w:after="120" w:line="300" w:lineRule="auto"/>
      <w:ind w:left="1701" w:right="1701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154C"/>
    <w:rPr>
      <w:rFonts w:asciiTheme="majorHAnsi" w:eastAsiaTheme="majorEastAsia" w:hAnsiTheme="majorHAnsi" w:cstheme="majorBidi"/>
      <w:color w:val="3F3F3F" w:themeColor="tex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B0068"/>
    <w:rPr>
      <w:i/>
      <w:iCs/>
      <w:color w:val="7F7F7F" w:themeColor="text1" w:themeTint="BF"/>
    </w:rPr>
  </w:style>
  <w:style w:type="character" w:styleId="Accentuationintense">
    <w:name w:val="Intense Emphasis"/>
    <w:basedOn w:val="Policepardfaut"/>
    <w:uiPriority w:val="21"/>
    <w:semiHidden/>
    <w:qFormat/>
    <w:rsid w:val="00BB0068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B0068"/>
    <w:rPr>
      <w:smallCaps/>
      <w:color w:val="7F7F7F" w:themeColor="text1" w:themeTint="BF"/>
      <w:u w:val="single" w:color="A9A9A9" w:themeColor="text1" w:themeTint="80"/>
    </w:rPr>
  </w:style>
  <w:style w:type="character" w:styleId="Rfrenceintense">
    <w:name w:val="Intense Reference"/>
    <w:basedOn w:val="Policepardfaut"/>
    <w:uiPriority w:val="32"/>
    <w:qFormat/>
    <w:rsid w:val="00BB0068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B006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0068"/>
    <w:pPr>
      <w:outlineLvl w:val="9"/>
    </w:pPr>
  </w:style>
  <w:style w:type="paragraph" w:customStyle="1" w:styleId="Justified">
    <w:name w:val="Justified"/>
    <w:basedOn w:val="Normal"/>
    <w:uiPriority w:val="1"/>
    <w:qFormat/>
    <w:rsid w:val="00F961E1"/>
    <w:pPr>
      <w:jc w:val="both"/>
    </w:pPr>
  </w:style>
  <w:style w:type="paragraph" w:styleId="En-tte">
    <w:name w:val="header"/>
    <w:aliases w:val="Niveau1"/>
    <w:basedOn w:val="Normal"/>
    <w:link w:val="En-tteCar"/>
    <w:uiPriority w:val="99"/>
    <w:unhideWhenUsed/>
    <w:rsid w:val="00DC79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aliases w:val="Niveau1 Car"/>
    <w:basedOn w:val="Policepardfaut"/>
    <w:link w:val="En-tte"/>
    <w:uiPriority w:val="99"/>
    <w:rsid w:val="00DC791B"/>
    <w:rPr>
      <w:color w:val="3F3F3F" w:themeColor="text1" w:themeShade="BF"/>
    </w:rPr>
  </w:style>
  <w:style w:type="paragraph" w:styleId="Pieddepage">
    <w:name w:val="footer"/>
    <w:basedOn w:val="Normal"/>
    <w:link w:val="PieddepageCar"/>
    <w:uiPriority w:val="99"/>
    <w:unhideWhenUsed/>
    <w:rsid w:val="00DC79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91B"/>
    <w:rPr>
      <w:color w:val="3F3F3F" w:themeColor="text1" w:themeShade="BF"/>
    </w:rPr>
  </w:style>
  <w:style w:type="table" w:styleId="Grilledutableau">
    <w:name w:val="Table Grid"/>
    <w:basedOn w:val="TableauNormal"/>
    <w:uiPriority w:val="59"/>
    <w:rsid w:val="00DC791B"/>
    <w:pPr>
      <w:spacing w:line="276" w:lineRule="auto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Style">
    <w:name w:val="Footer Style"/>
    <w:basedOn w:val="Normal"/>
    <w:link w:val="FooterStyleChar"/>
    <w:uiPriority w:val="24"/>
    <w:qFormat/>
    <w:rsid w:val="00DC791B"/>
    <w:pPr>
      <w:spacing w:after="0" w:line="240" w:lineRule="auto"/>
    </w:pPr>
    <w:rPr>
      <w:rFonts w:cstheme="minorHAnsi"/>
      <w:color w:val="241B50" w:themeColor="accent1"/>
      <w:sz w:val="16"/>
      <w:lang w:val="en-GB" w:eastAsia="fr-FR"/>
    </w:rPr>
  </w:style>
  <w:style w:type="character" w:customStyle="1" w:styleId="FooterStyleChar">
    <w:name w:val="Footer Style Char"/>
    <w:basedOn w:val="PieddepageCar"/>
    <w:link w:val="FooterStyle"/>
    <w:uiPriority w:val="24"/>
    <w:rsid w:val="00DC791B"/>
    <w:rPr>
      <w:rFonts w:cstheme="minorHAnsi"/>
      <w:color w:val="241B50" w:themeColor="accent1"/>
      <w:sz w:val="16"/>
      <w:lang w:val="en-GB" w:eastAsia="fr-FR"/>
    </w:rPr>
  </w:style>
  <w:style w:type="character" w:styleId="Textedelespacerserv">
    <w:name w:val="Placeholder Text"/>
    <w:basedOn w:val="Policepardfaut"/>
    <w:uiPriority w:val="99"/>
    <w:semiHidden/>
    <w:rsid w:val="00C840FB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C756F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CC0B05"/>
    <w:pPr>
      <w:tabs>
        <w:tab w:val="right" w:leader="dot" w:pos="9396"/>
      </w:tabs>
      <w:spacing w:after="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1C756F"/>
    <w:pPr>
      <w:spacing w:after="0"/>
      <w:ind w:left="400"/>
    </w:pPr>
    <w:rPr>
      <w:iCs/>
    </w:rPr>
  </w:style>
  <w:style w:type="character" w:styleId="Lienhypertexte">
    <w:name w:val="Hyperlink"/>
    <w:basedOn w:val="Policepardfaut"/>
    <w:uiPriority w:val="99"/>
    <w:unhideWhenUsed/>
    <w:rsid w:val="001C756F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1C756F"/>
    <w:pPr>
      <w:spacing w:after="0"/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C756F"/>
    <w:pPr>
      <w:spacing w:after="0"/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C756F"/>
    <w:pPr>
      <w:spacing w:after="0"/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C756F"/>
    <w:pPr>
      <w:spacing w:after="0"/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C756F"/>
    <w:pPr>
      <w:spacing w:after="0"/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C756F"/>
    <w:pPr>
      <w:spacing w:after="0"/>
      <w:ind w:left="1600"/>
    </w:pPr>
    <w:rPr>
      <w:sz w:val="18"/>
      <w:szCs w:val="18"/>
    </w:rPr>
  </w:style>
  <w:style w:type="paragraph" w:styleId="Paragraphedeliste">
    <w:name w:val="List Paragraph"/>
    <w:basedOn w:val="Normal"/>
    <w:uiPriority w:val="99"/>
    <w:qFormat/>
    <w:rsid w:val="00A6056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F75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75D3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1F75D3"/>
    <w:rPr>
      <w:color w:val="3F3F3F" w:themeColor="text1" w:themeShade="BF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75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75D3"/>
    <w:rPr>
      <w:b/>
      <w:bCs/>
      <w:color w:val="3F3F3F" w:themeColor="tex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7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75D3"/>
    <w:rPr>
      <w:rFonts w:ascii="Segoe UI" w:hAnsi="Segoe UI" w:cs="Segoe UI"/>
      <w:color w:val="3F3F3F" w:themeColor="text1" w:themeShade="BF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A4B15"/>
    <w:rPr>
      <w:color w:val="808080"/>
      <w:shd w:val="clear" w:color="auto" w:fill="E6E6E6"/>
    </w:rPr>
  </w:style>
  <w:style w:type="character" w:customStyle="1" w:styleId="Hyperlink0">
    <w:name w:val="Hyperlink.0"/>
    <w:basedOn w:val="Lienhypertexte"/>
    <w:rsid w:val="00C175A8"/>
    <w:rPr>
      <w:color w:val="0563C1"/>
      <w:u w:val="single" w:color="0563C1"/>
    </w:rPr>
  </w:style>
  <w:style w:type="paragraph" w:customStyle="1" w:styleId="Body">
    <w:name w:val="Body"/>
    <w:basedOn w:val="Normal"/>
    <w:rsid w:val="00097E5D"/>
    <w:pPr>
      <w:spacing w:after="240" w:line="360" w:lineRule="auto"/>
      <w:contextualSpacing/>
    </w:pPr>
    <w:rPr>
      <w:rFonts w:ascii="Montserrat" w:hAnsi="Montserrat"/>
      <w:color w:val="2A2A2A" w:themeColor="text1" w:themeShade="80"/>
      <w:lang w:val="fr-FR"/>
    </w:rPr>
  </w:style>
  <w:style w:type="paragraph" w:customStyle="1" w:styleId="Default">
    <w:name w:val="Default"/>
    <w:rsid w:val="00097E5D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alibri"/>
      <w:color w:val="000000"/>
      <w:sz w:val="22"/>
      <w:szCs w:val="24"/>
      <w:lang w:val="fr-FR"/>
    </w:rPr>
  </w:style>
  <w:style w:type="paragraph" w:customStyle="1" w:styleId="TITRE0">
    <w:name w:val="TITRE"/>
    <w:basedOn w:val="Titre1"/>
    <w:next w:val="Body"/>
    <w:qFormat/>
    <w:rsid w:val="00097E5D"/>
    <w:pPr>
      <w:widowControl w:val="0"/>
      <w:spacing w:line="360" w:lineRule="auto"/>
      <w:contextualSpacing/>
    </w:pPr>
    <w:rPr>
      <w:rFonts w:ascii="Montserrat" w:eastAsia="Arial Unicode MS" w:hAnsi="Montserrat" w:cs="Arial Unicode MS"/>
      <w:b/>
      <w:color w:val="241B50"/>
      <w:sz w:val="26"/>
      <w:szCs w:val="26"/>
      <w:u w:color="3F3F3F"/>
      <w:bdr w:val="ni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6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ziello\ADNEOM\MarCom%20SharePoint%20-%20Documents\DESIGN-CREA\TEMPLATES\Word\ADNEOM-MasterTemplate-Word-2017-04-draft.dotx" TargetMode="External"/></Relationships>
</file>

<file path=word/theme/theme1.xml><?xml version="1.0" encoding="utf-8"?>
<a:theme xmlns:a="http://schemas.openxmlformats.org/drawingml/2006/main" name="Office Theme">
  <a:themeElements>
    <a:clrScheme name="Personnalisé 5">
      <a:dk1>
        <a:srgbClr val="555555"/>
      </a:dk1>
      <a:lt1>
        <a:srgbClr val="FFFFFF"/>
      </a:lt1>
      <a:dk2>
        <a:srgbClr val="555555"/>
      </a:dk2>
      <a:lt2>
        <a:srgbClr val="E7E6E6"/>
      </a:lt2>
      <a:accent1>
        <a:srgbClr val="241B50"/>
      </a:accent1>
      <a:accent2>
        <a:srgbClr val="53BFB2"/>
      </a:accent2>
      <a:accent3>
        <a:srgbClr val="00827A"/>
      </a:accent3>
      <a:accent4>
        <a:srgbClr val="FDD835"/>
      </a:accent4>
      <a:accent5>
        <a:srgbClr val="3DB4E6"/>
      </a:accent5>
      <a:accent6>
        <a:srgbClr val="CAC9C9"/>
      </a:accent6>
      <a:hlink>
        <a:srgbClr val="0563C1"/>
      </a:hlink>
      <a:folHlink>
        <a:srgbClr val="954F72"/>
      </a:folHlink>
    </a:clrScheme>
    <a:fontScheme name="ADNEOM Fonts 2017">
      <a:majorFont>
        <a:latin typeface="Montserrat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CBD3ABEB7A54480AE8488A77747CF" ma:contentTypeVersion="4" ma:contentTypeDescription="Create a new document." ma:contentTypeScope="" ma:versionID="c68eaaf9fde01f07d4432544b2bcc483">
  <xsd:schema xmlns:xsd="http://www.w3.org/2001/XMLSchema" xmlns:xs="http://www.w3.org/2001/XMLSchema" xmlns:p="http://schemas.microsoft.com/office/2006/metadata/properties" xmlns:ns2="4068dde5-5fe4-42ba-ac33-e465039139de" xmlns:ns3="0ad26fe1-2a0a-4651-a33f-79c15969aa51" targetNamespace="http://schemas.microsoft.com/office/2006/metadata/properties" ma:root="true" ma:fieldsID="d1a990e18347df544b03d6644ca0fa48" ns2:_="" ns3:_="">
    <xsd:import namespace="4068dde5-5fe4-42ba-ac33-e465039139de"/>
    <xsd:import namespace="0ad26fe1-2a0a-4651-a33f-79c15969aa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8dde5-5fe4-42ba-ac33-e465039139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26fe1-2a0a-4651-a33f-79c15969a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A1CD6-CB79-47D9-BE9A-FC275D312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8dde5-5fe4-42ba-ac33-e465039139de"/>
    <ds:schemaRef ds:uri="0ad26fe1-2a0a-4651-a33f-79c15969a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ADEBD-D3C6-4A4A-8B82-71F23E6618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CC6E0C-3220-4216-88FF-AB5ECFA32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B2FD1B-2593-42E3-971A-C95508757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ADNEOM-MasterTemplate-Word-2017-04-draft</Template>
  <TotalTime>49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ADNEOM MasterTemplate Word 2017-04</vt:lpstr>
      <vt:lpstr>ADNEOM MasterTemplate Word 2017-04</vt:lpstr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ADNEOM MasterTemplate Word 2017-04</dc:title>
  <dc:subject/>
  <dc:creator>Amélie GAZIELLO</dc:creator>
  <cp:keywords/>
  <dc:description/>
  <cp:lastModifiedBy>Aslam, Sarfaraaz</cp:lastModifiedBy>
  <cp:revision>42</cp:revision>
  <cp:lastPrinted>2017-07-17T13:43:00Z</cp:lastPrinted>
  <dcterms:created xsi:type="dcterms:W3CDTF">2020-01-18T17:52:00Z</dcterms:created>
  <dcterms:modified xsi:type="dcterms:W3CDTF">2021-09-16T17:21:00Z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0x010100C7ACBD3ABEB7A54480AE8488A77747CF</vt:lpwstr>
  </property>
  <property fmtid="{D5CDD505-2E9C-101B-9397-08002B2CF9AE}" pid="3" name="MSIP_Label_fadf0749-435c-47bb-bc94-a4b9e551edbc_Enabled">
    <vt:lpwstr>True</vt:lpwstr>
  </property>
  <property fmtid="{D5CDD505-2E9C-101B-9397-08002B2CF9AE}" pid="4" name="MSIP_Label_fadf0749-435c-47bb-bc94-a4b9e551edbc_SiteId">
    <vt:lpwstr>53b7cac7-14be-46d4-be43-f2ad9244d901</vt:lpwstr>
  </property>
  <property fmtid="{D5CDD505-2E9C-101B-9397-08002B2CF9AE}" pid="5" name="MSIP_Label_fadf0749-435c-47bb-bc94-a4b9e551edbc_Owner">
    <vt:lpwstr>sarfaraaz.aslam@contractor.axaxl.com</vt:lpwstr>
  </property>
  <property fmtid="{D5CDD505-2E9C-101B-9397-08002B2CF9AE}" pid="6" name="MSIP_Label_fadf0749-435c-47bb-bc94-a4b9e551edbc_SetDate">
    <vt:lpwstr>2021-09-16T16:59:22.0459432Z</vt:lpwstr>
  </property>
  <property fmtid="{D5CDD505-2E9C-101B-9397-08002B2CF9AE}" pid="7" name="MSIP_Label_fadf0749-435c-47bb-bc94-a4b9e551edbc_Name">
    <vt:lpwstr>Unsecured Content</vt:lpwstr>
  </property>
  <property fmtid="{D5CDD505-2E9C-101B-9397-08002B2CF9AE}" pid="8" name="MSIP_Label_fadf0749-435c-47bb-bc94-a4b9e551edbc_Application">
    <vt:lpwstr>Microsoft Azure Information Protection</vt:lpwstr>
  </property>
  <property fmtid="{D5CDD505-2E9C-101B-9397-08002B2CF9AE}" pid="9" name="MSIP_Label_fadf0749-435c-47bb-bc94-a4b9e551edbc_ActionId">
    <vt:lpwstr>948c2846-7d65-418e-8683-e6b8362213bd</vt:lpwstr>
  </property>
  <property fmtid="{D5CDD505-2E9C-101B-9397-08002B2CF9AE}" pid="10" name="MSIP_Label_fadf0749-435c-47bb-bc94-a4b9e551edbc_Extended_MSFT_Method">
    <vt:lpwstr>Automatic</vt:lpwstr>
  </property>
  <property fmtid="{D5CDD505-2E9C-101B-9397-08002B2CF9AE}" pid="11" name="Sensitivity">
    <vt:lpwstr>Unsecured Content</vt:lpwstr>
  </property>
</Properties>
</file>